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4405724"/>
      <w:r w:rsidRPr="00CD7672">
        <w:rPr>
          <w:rFonts w:ascii="Arial" w:hAnsi="Arial" w:cs="Arial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>
          <w:headerReference w:type="even" r:id="rId10"/>
          <w:headerReference w:type="default" r:id="rId11"/>
          <w:footerReference w:type="default" r:id="rId12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EE3057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4405724" w:history="1">
        <w:r w:rsidR="00EE3057">
          <w:rPr>
            <w:noProof/>
            <w:webHidden/>
          </w:rPr>
          <w:tab/>
        </w:r>
        <w:r w:rsidR="00EE3057">
          <w:rPr>
            <w:noProof/>
            <w:webHidden/>
          </w:rPr>
          <w:fldChar w:fldCharType="begin"/>
        </w:r>
        <w:r w:rsidR="00EE3057">
          <w:rPr>
            <w:noProof/>
            <w:webHidden/>
          </w:rPr>
          <w:instrText xml:space="preserve"> PAGEREF _Toc354405724 \h </w:instrText>
        </w:r>
        <w:r w:rsidR="00EE3057">
          <w:rPr>
            <w:noProof/>
            <w:webHidden/>
          </w:rPr>
        </w:r>
        <w:r w:rsidR="00EE3057">
          <w:rPr>
            <w:noProof/>
            <w:webHidden/>
          </w:rPr>
          <w:fldChar w:fldCharType="separate"/>
        </w:r>
        <w:r w:rsidR="00EE3057">
          <w:rPr>
            <w:noProof/>
            <w:webHidden/>
          </w:rPr>
          <w:t>1</w:t>
        </w:r>
        <w:r w:rsidR="00EE3057">
          <w:rPr>
            <w:noProof/>
            <w:webHidden/>
          </w:rPr>
          <w:fldChar w:fldCharType="end"/>
        </w:r>
      </w:hyperlink>
    </w:p>
    <w:p w:rsidR="00EE3057" w:rsidRDefault="00EE3057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4405725" w:history="1">
        <w:r w:rsidRPr="00A33B09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33B09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_Toc354405725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3057" w:rsidRDefault="00EE3057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4405726" w:history="1">
        <w:r w:rsidRPr="00A33B09">
          <w:rPr>
            <w:rStyle w:val="Hyperlink"/>
            <w:noProof/>
          </w:rPr>
          <w:t>Caso de Uso 001 – Manter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_Toc354405726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3057" w:rsidRDefault="00EE305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405727" w:history="1">
        <w:r w:rsidRPr="00A33B09">
          <w:rPr>
            <w:rStyle w:val="Hyperlink"/>
            <w:rFonts w:ascii="Arial" w:hAnsi="Arial" w:cs="Arial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_Toc354405727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E3057" w:rsidRDefault="00EE3057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54405728" w:history="1">
        <w:r w:rsidRPr="00A33B09">
          <w:rPr>
            <w:rStyle w:val="Hyperlink"/>
            <w:rFonts w:ascii="Arial" w:hAnsi="Arial" w:cs="Arial"/>
            <w:noProof/>
          </w:rPr>
          <w:t>Fluxos Alternativos e de Exceções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_Toc354405728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B01276" w:rsidRPr="00B36A92" w:rsidRDefault="00B01276" w:rsidP="00B36A92">
      <w:pPr>
        <w:pStyle w:val="Ttulo1"/>
      </w:pPr>
      <w:bookmarkStart w:id="17" w:name="_Toc354405725"/>
      <w:r w:rsidRPr="00B36A92">
        <w:lastRenderedPageBreak/>
        <w:t>Casos de Uso</w:t>
      </w:r>
      <w:bookmarkEnd w:id="6"/>
      <w:bookmarkEnd w:id="7"/>
      <w:bookmarkEnd w:id="17"/>
    </w:p>
    <w:p w:rsidR="00B01276" w:rsidRPr="003F6900" w:rsidRDefault="00B01276" w:rsidP="003F6900"/>
    <w:p w:rsidR="00B01276" w:rsidRPr="00892529" w:rsidRDefault="00171E86" w:rsidP="00892529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8" w:name="_Toc354405726"/>
      <w:r w:rsidRPr="00892529">
        <w:rPr>
          <w:sz w:val="28"/>
          <w:szCs w:val="28"/>
          <w:u w:val="single"/>
        </w:rPr>
        <w:t>Caso de Uso 001</w:t>
      </w:r>
      <w:r w:rsidR="00B01276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>–</w:t>
      </w:r>
      <w:r w:rsidR="00B36A92" w:rsidRPr="00892529">
        <w:rPr>
          <w:sz w:val="28"/>
          <w:szCs w:val="28"/>
          <w:u w:val="single"/>
        </w:rPr>
        <w:t xml:space="preserve"> </w:t>
      </w:r>
      <w:r w:rsidR="007F041C" w:rsidRPr="00892529">
        <w:rPr>
          <w:sz w:val="28"/>
          <w:szCs w:val="28"/>
          <w:u w:val="single"/>
        </w:rPr>
        <w:t xml:space="preserve">Manter </w:t>
      </w:r>
      <w:r w:rsidR="005A43A8" w:rsidRPr="00892529">
        <w:rPr>
          <w:sz w:val="28"/>
          <w:szCs w:val="28"/>
          <w:u w:val="single"/>
        </w:rPr>
        <w:t>Cliente</w:t>
      </w:r>
      <w:bookmarkEnd w:id="18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01276" w:rsidRPr="00CD7672" w:rsidRDefault="003019A9" w:rsidP="007C00FB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19" w:name="_Toc354405727"/>
      <w:r>
        <w:rPr>
          <w:rFonts w:ascii="Arial" w:hAnsi="Arial" w:cs="Arial"/>
          <w:sz w:val="24"/>
        </w:rPr>
        <w:t>Fluxo Básico</w:t>
      </w:r>
      <w:bookmarkEnd w:id="19"/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a secretária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 w:rsidP="00EE3057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0A361E">
      <w:pPr>
        <w:numPr>
          <w:ilvl w:val="1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Default="000D5127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8F0069" w:rsidRPr="005E772C" w:rsidRDefault="008F0069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O sistema exibe uma mensagem “A operação foi realizada com sucesso” </w:t>
      </w:r>
      <w:r w:rsidR="007E37BD">
        <w:rPr>
          <w:rFonts w:ascii="Arial" w:hAnsi="Arial" w:cs="Arial"/>
        </w:rPr>
        <w:t xml:space="preserve">e retorna ao </w:t>
      </w:r>
      <w:r w:rsidR="007E37BD"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3019A9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9A5261" w:rsidRPr="005E772C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9A5261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a alteração.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7E37BD" w:rsidRPr="005E772C" w:rsidRDefault="007E37BD" w:rsidP="009634D4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9A5261" w:rsidRPr="005E772C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disponibiliza na </w:t>
      </w:r>
      <w:proofErr w:type="gramStart"/>
      <w:r w:rsidRPr="005E772C">
        <w:rPr>
          <w:rFonts w:ascii="Arial" w:hAnsi="Arial" w:cs="Arial"/>
        </w:rPr>
        <w:t>mesma</w:t>
      </w:r>
      <w:proofErr w:type="gramEnd"/>
      <w:r w:rsidRPr="005E772C">
        <w:rPr>
          <w:rFonts w:ascii="Arial" w:hAnsi="Arial" w:cs="Arial"/>
        </w:rPr>
        <w:t xml:space="preserve"> tela da mensagem as opções “Novo” e “Nova Pesquisa”.</w:t>
      </w:r>
    </w:p>
    <w:p w:rsidR="005E772C" w:rsidRPr="00CF1D17" w:rsidRDefault="00CF1D17" w:rsidP="007C00FB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="005E772C" w:rsidRPr="00CF1D17">
        <w:rPr>
          <w:rFonts w:ascii="Arial" w:hAnsi="Arial" w:cs="Arial"/>
          <w:b/>
        </w:rPr>
        <w:t xml:space="preserve"> Excluir </w:t>
      </w:r>
      <w:r w:rsidR="007E37BD" w:rsidRPr="00CF1D17">
        <w:rPr>
          <w:rFonts w:ascii="Arial" w:hAnsi="Arial" w:cs="Arial"/>
          <w:b/>
        </w:rPr>
        <w:t>Cliente</w:t>
      </w:r>
    </w:p>
    <w:p w:rsidR="00BC7BCB" w:rsidRDefault="00BC7BCB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9634D4">
      <w:pPr>
        <w:numPr>
          <w:ilvl w:val="0"/>
          <w:numId w:val="2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7C00FB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0" w:name="_Toc354405728"/>
      <w:r>
        <w:rPr>
          <w:rFonts w:ascii="Arial" w:hAnsi="Arial" w:cs="Arial"/>
          <w:sz w:val="24"/>
        </w:rPr>
        <w:t>Fluxos Alternativos e de Exceções</w:t>
      </w:r>
      <w:bookmarkEnd w:id="20"/>
    </w:p>
    <w:p w:rsidR="00B01276" w:rsidRPr="00CD767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5E772C">
      <w:pPr>
        <w:numPr>
          <w:ilvl w:val="0"/>
          <w:numId w:val="20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5E772C">
      <w:pPr>
        <w:numPr>
          <w:ilvl w:val="0"/>
          <w:numId w:val="2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7849EB" w:rsidRDefault="005E772C" w:rsidP="005E772C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C21E53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BC7BCB">
      <w:pPr>
        <w:pStyle w:val="PargrafodaLista"/>
        <w:numPr>
          <w:ilvl w:val="0"/>
          <w:numId w:val="30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BC7BCB" w:rsidRDefault="00BC7BCB" w:rsidP="00BC7BCB">
      <w:pPr>
        <w:rPr>
          <w:rFonts w:ascii="Times New Roman" w:hAnsi="Times New Roman"/>
        </w:rPr>
      </w:pPr>
    </w:p>
    <w:p w:rsidR="00DD66C0" w:rsidRPr="00BC7BCB" w:rsidRDefault="00DD66C0" w:rsidP="00BC7BCB">
      <w:pPr>
        <w:rPr>
          <w:rFonts w:ascii="Times New Roman" w:hAnsi="Times New Roman"/>
        </w:rPr>
      </w:pPr>
    </w:p>
    <w:p w:rsidR="00126400" w:rsidRPr="00020381" w:rsidRDefault="00020381" w:rsidP="007537E7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</w:rPr>
      </w:pPr>
      <w:r w:rsidRPr="00020381">
        <w:rPr>
          <w:sz w:val="28"/>
          <w:szCs w:val="28"/>
        </w:rPr>
        <w:t>Caso de Uso 002</w:t>
      </w:r>
      <w:r>
        <w:rPr>
          <w:sz w:val="28"/>
          <w:szCs w:val="28"/>
        </w:rPr>
        <w:t xml:space="preserve"> </w:t>
      </w:r>
      <w:r w:rsidR="007537E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537E7">
        <w:rPr>
          <w:sz w:val="28"/>
          <w:szCs w:val="28"/>
        </w:rPr>
        <w:t>Agendar Avaliação Física</w:t>
      </w:r>
    </w:p>
    <w:p w:rsidR="007537E7" w:rsidRDefault="007537E7" w:rsidP="007537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</w:t>
      </w:r>
      <w:r>
        <w:rPr>
          <w:rFonts w:ascii="Arial" w:hAnsi="Arial" w:cs="Arial"/>
          <w:iCs/>
        </w:rPr>
        <w:t xml:space="preserve"> ou cliente/aluno</w:t>
      </w:r>
      <w:r>
        <w:rPr>
          <w:rFonts w:ascii="Arial" w:hAnsi="Arial" w:cs="Arial"/>
          <w:iCs/>
        </w:rPr>
        <w:t>.</w:t>
      </w:r>
    </w:p>
    <w:p w:rsidR="007537E7" w:rsidRDefault="007537E7" w:rsidP="007537E7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BE596C">
        <w:rPr>
          <w:rFonts w:ascii="Arial" w:hAnsi="Arial" w:cs="Arial"/>
          <w:iCs/>
        </w:rPr>
        <w:t>O usuário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7537E7" w:rsidRDefault="007537E7" w:rsidP="007537E7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E596C" w:rsidRPr="00CD7672" w:rsidRDefault="00BE596C" w:rsidP="00BE596C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sz w:val="24"/>
        </w:rPr>
        <w:t>Fluxo Básico</w:t>
      </w:r>
    </w:p>
    <w:p w:rsidR="005C0A69" w:rsidRPr="00021AFC" w:rsidRDefault="005C0A69" w:rsidP="0016094B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 w:rsidRPr="00021AFC">
        <w:rPr>
          <w:rFonts w:ascii="Arial" w:hAnsi="Arial" w:cs="Arial"/>
        </w:rPr>
        <w:t xml:space="preserve">O caso de uso inicia quando </w:t>
      </w:r>
      <w:r w:rsidRPr="00021AFC">
        <w:rPr>
          <w:rFonts w:ascii="Arial" w:hAnsi="Arial" w:cs="Arial"/>
        </w:rPr>
        <w:t xml:space="preserve">o usuário escolhe a opção </w:t>
      </w:r>
      <w:r w:rsidRPr="00021AFC">
        <w:rPr>
          <w:rFonts w:ascii="Arial" w:hAnsi="Arial" w:cs="Arial"/>
        </w:rPr>
        <w:t>“</w:t>
      </w:r>
      <w:r w:rsidRPr="00021AFC">
        <w:rPr>
          <w:rFonts w:ascii="Arial" w:hAnsi="Arial" w:cs="Arial"/>
        </w:rPr>
        <w:t>Agendar Avaliação Física</w:t>
      </w:r>
      <w:r w:rsidRPr="00021AFC">
        <w:rPr>
          <w:rFonts w:ascii="Arial" w:hAnsi="Arial" w:cs="Arial"/>
        </w:rPr>
        <w:t>”.</w:t>
      </w:r>
    </w:p>
    <w:p w:rsidR="005C0A69" w:rsidRPr="009D3F95" w:rsidRDefault="00CE4225" w:rsidP="0016094B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Se o usuário for um aluno acessando via web o</w:t>
      </w:r>
      <w:r w:rsidR="005C0A69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 xml:space="preserve">deve </w:t>
      </w:r>
      <w:r w:rsidR="005C0A69">
        <w:rPr>
          <w:rFonts w:ascii="Arial" w:hAnsi="Arial" w:cs="Arial"/>
        </w:rPr>
        <w:t>exib</w:t>
      </w:r>
      <w:r>
        <w:rPr>
          <w:rFonts w:ascii="Arial" w:hAnsi="Arial" w:cs="Arial"/>
        </w:rPr>
        <w:t>ir</w:t>
      </w:r>
      <w:r w:rsidR="005C0A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5C0A69">
        <w:rPr>
          <w:rFonts w:ascii="Arial" w:hAnsi="Arial" w:cs="Arial"/>
        </w:rPr>
        <w:t xml:space="preserve"> tela </w:t>
      </w:r>
      <w:r>
        <w:rPr>
          <w:rFonts w:ascii="Arial" w:hAnsi="Arial" w:cs="Arial"/>
        </w:rPr>
        <w:t xml:space="preserve">o CPF e nome do cliente e um campo com a data desejada para realizar a avaliação. Caso </w:t>
      </w:r>
      <w:r w:rsidR="003A7A5F">
        <w:rPr>
          <w:rFonts w:ascii="Arial" w:hAnsi="Arial" w:cs="Arial"/>
        </w:rPr>
        <w:t xml:space="preserve">o </w:t>
      </w:r>
      <w:r w:rsidR="003A7A5F">
        <w:rPr>
          <w:rFonts w:ascii="Arial" w:hAnsi="Arial" w:cs="Arial"/>
        </w:rPr>
        <w:lastRenderedPageBreak/>
        <w:t>usuário não seja a atendente/secretária o sistema deve exibir uma tela com os campos código do cliente/aluno e a data da avaliação.</w:t>
      </w:r>
    </w:p>
    <w:p w:rsidR="005C0A69" w:rsidRDefault="005C0A69" w:rsidP="0016094B">
      <w:pPr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clica </w:t>
      </w:r>
      <w:r w:rsidR="007A6111">
        <w:rPr>
          <w:rFonts w:ascii="Arial" w:hAnsi="Arial" w:cs="Arial"/>
        </w:rPr>
        <w:t xml:space="preserve">em </w:t>
      </w:r>
      <w:r w:rsidR="009D3F95">
        <w:rPr>
          <w:rFonts w:ascii="Arial" w:hAnsi="Arial" w:cs="Arial"/>
        </w:rPr>
        <w:t>confirmar ou cancelar</w:t>
      </w:r>
      <w:r w:rsidR="007A6111">
        <w:rPr>
          <w:rFonts w:ascii="Arial" w:hAnsi="Arial" w:cs="Arial"/>
        </w:rPr>
        <w:t xml:space="preserve"> </w:t>
      </w:r>
      <w:r w:rsidR="007A6111">
        <w:rPr>
          <w:rFonts w:ascii="Arial" w:hAnsi="Arial" w:cs="Arial"/>
        </w:rPr>
        <w:t>([FAE001] Cancelar modificações).</w:t>
      </w:r>
    </w:p>
    <w:p w:rsidR="007A6111" w:rsidRDefault="007A6111" w:rsidP="0016094B">
      <w:pPr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a mensagem “Agendamento realizado com sucesso”.</w:t>
      </w:r>
    </w:p>
    <w:p w:rsidR="009D3F95" w:rsidRPr="00CD7672" w:rsidRDefault="009D3F95" w:rsidP="009D3F95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sz w:val="24"/>
        </w:rPr>
        <w:t>Fluxos Alternativos e de Exceções</w:t>
      </w:r>
    </w:p>
    <w:p w:rsidR="009D3F95" w:rsidRPr="00CD7672" w:rsidRDefault="009D3F95" w:rsidP="009D3F95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9D3F95" w:rsidRDefault="009D3F95" w:rsidP="00AC74CA">
      <w:pPr>
        <w:numPr>
          <w:ilvl w:val="0"/>
          <w:numId w:val="33"/>
        </w:numPr>
      </w:pPr>
      <w:r>
        <w:t xml:space="preserve">O usuário informa que deseja cancelar as modificações em andamento. </w:t>
      </w:r>
    </w:p>
    <w:p w:rsidR="009D3F95" w:rsidRDefault="009D3F95" w:rsidP="00AC74CA">
      <w:pPr>
        <w:numPr>
          <w:ilvl w:val="0"/>
          <w:numId w:val="33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126400" w:rsidRDefault="00126400" w:rsidP="00126400"/>
    <w:p w:rsidR="002A75B1" w:rsidRPr="00020381" w:rsidRDefault="002A75B1" w:rsidP="002A75B1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</w:rPr>
      </w:pPr>
      <w:r w:rsidRPr="00020381">
        <w:rPr>
          <w:sz w:val="28"/>
          <w:szCs w:val="28"/>
        </w:rPr>
        <w:t>Caso de Uso 00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Realizar</w:t>
      </w:r>
      <w:r>
        <w:rPr>
          <w:sz w:val="28"/>
          <w:szCs w:val="28"/>
        </w:rPr>
        <w:t xml:space="preserve"> Avaliação Física</w:t>
      </w:r>
    </w:p>
    <w:p w:rsidR="00BA5852" w:rsidRDefault="00BA5852" w:rsidP="00BA58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Instrutor</w:t>
      </w:r>
      <w:r>
        <w:rPr>
          <w:rFonts w:ascii="Arial" w:hAnsi="Arial" w:cs="Arial"/>
          <w:iCs/>
        </w:rPr>
        <w:t xml:space="preserve">: </w:t>
      </w:r>
      <w:r>
        <w:rPr>
          <w:rFonts w:ascii="Arial" w:hAnsi="Arial" w:cs="Arial"/>
          <w:iCs/>
        </w:rPr>
        <w:t>Funcionário</w:t>
      </w:r>
      <w:r>
        <w:rPr>
          <w:rFonts w:ascii="Arial" w:hAnsi="Arial" w:cs="Arial"/>
          <w:iCs/>
        </w:rPr>
        <w:t xml:space="preserve"> responsável pel</w:t>
      </w:r>
      <w:r>
        <w:rPr>
          <w:rFonts w:ascii="Arial" w:hAnsi="Arial" w:cs="Arial"/>
          <w:iCs/>
        </w:rPr>
        <w:t>a</w:t>
      </w:r>
      <w:r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avaliação física do </w:t>
      </w:r>
      <w:r>
        <w:rPr>
          <w:rFonts w:ascii="Arial" w:hAnsi="Arial" w:cs="Arial"/>
          <w:iCs/>
        </w:rPr>
        <w:t>cliente/aluno.</w:t>
      </w:r>
    </w:p>
    <w:p w:rsidR="00BA5852" w:rsidRDefault="00BA5852" w:rsidP="00BA5852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</w:t>
      </w:r>
      <w:r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instrutor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BA5852" w:rsidRDefault="00BA5852" w:rsidP="00BA5852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A5852" w:rsidRPr="00CD7672" w:rsidRDefault="00BA5852" w:rsidP="00BA5852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sz w:val="24"/>
        </w:rPr>
        <w:t>Fluxo Básico</w:t>
      </w:r>
    </w:p>
    <w:p w:rsidR="00BA5852" w:rsidRDefault="00BA5852" w:rsidP="0016094B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instrutor</w:t>
      </w:r>
      <w:r>
        <w:rPr>
          <w:rFonts w:ascii="Arial" w:hAnsi="Arial" w:cs="Arial"/>
        </w:rPr>
        <w:t xml:space="preserve">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</w:t>
      </w:r>
      <w:r>
        <w:rPr>
          <w:rFonts w:ascii="Arial" w:hAnsi="Arial" w:cs="Arial"/>
        </w:rPr>
        <w:t>Realizar Avaliação Física</w:t>
      </w:r>
      <w:r>
        <w:rPr>
          <w:rFonts w:ascii="Arial" w:hAnsi="Arial" w:cs="Arial"/>
        </w:rPr>
        <w:t>”.</w:t>
      </w:r>
    </w:p>
    <w:p w:rsidR="002B73BE" w:rsidRDefault="00BA5852" w:rsidP="0016094B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</w:t>
      </w:r>
      <w:r w:rsidR="002B73BE">
        <w:rPr>
          <w:rFonts w:ascii="Arial" w:hAnsi="Arial" w:cs="Arial"/>
        </w:rPr>
        <w:t>onde o instrutor deverá selecionar um aluno numa caixa combinada.</w:t>
      </w:r>
    </w:p>
    <w:p w:rsidR="002B73BE" w:rsidRDefault="002B73BE" w:rsidP="0016094B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seleciona o cliente/aluno que será avaliado.</w:t>
      </w:r>
    </w:p>
    <w:p w:rsidR="002B73BE" w:rsidRDefault="002B73BE" w:rsidP="0016094B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</w:t>
      </w:r>
      <w:r w:rsidR="000E2ACF">
        <w:rPr>
          <w:rFonts w:ascii="Arial" w:hAnsi="Arial" w:cs="Arial"/>
        </w:rPr>
        <w:t>alguns dados do cliente/aluno como código, CPF</w:t>
      </w:r>
      <w:r w:rsidR="006D201E">
        <w:rPr>
          <w:rFonts w:ascii="Arial" w:hAnsi="Arial" w:cs="Arial"/>
        </w:rPr>
        <w:t xml:space="preserve">, </w:t>
      </w:r>
      <w:r w:rsidR="000E2ACF">
        <w:rPr>
          <w:rFonts w:ascii="Arial" w:hAnsi="Arial" w:cs="Arial"/>
        </w:rPr>
        <w:t>nome</w:t>
      </w:r>
      <w:r w:rsidR="006D201E">
        <w:rPr>
          <w:rFonts w:ascii="Arial" w:hAnsi="Arial" w:cs="Arial"/>
        </w:rPr>
        <w:t xml:space="preserve"> e telefone</w:t>
      </w:r>
      <w:r w:rsidR="00171768">
        <w:rPr>
          <w:rFonts w:ascii="Arial" w:hAnsi="Arial" w:cs="Arial"/>
        </w:rPr>
        <w:t xml:space="preserve"> ([FAE001] Cliente não agendado)</w:t>
      </w:r>
      <w:r w:rsidR="00FB7BE1">
        <w:rPr>
          <w:rFonts w:ascii="Arial" w:hAnsi="Arial" w:cs="Arial"/>
        </w:rPr>
        <w:t>.</w:t>
      </w:r>
    </w:p>
    <w:p w:rsidR="0056200F" w:rsidRDefault="0056200F" w:rsidP="0016094B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as guias para cada etapa da avaliação</w:t>
      </w:r>
      <w:r w:rsidR="006203BB">
        <w:rPr>
          <w:rFonts w:ascii="Arial" w:hAnsi="Arial" w:cs="Arial"/>
        </w:rPr>
        <w:t xml:space="preserve"> com os seguintes campos</w:t>
      </w:r>
      <w:r>
        <w:rPr>
          <w:rFonts w:ascii="Arial" w:hAnsi="Arial" w:cs="Arial"/>
        </w:rPr>
        <w:t>.</w:t>
      </w:r>
    </w:p>
    <w:p w:rsidR="006203BB" w:rsidRDefault="006203BB" w:rsidP="006203BB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Anamnese</w:t>
      </w:r>
    </w:p>
    <w:p w:rsidR="006203BB" w:rsidRDefault="006203BB" w:rsidP="006203BB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Objetivo com relação à avaliação física?</w:t>
      </w:r>
    </w:p>
    <w:p w:rsidR="006203BB" w:rsidRDefault="006203BB" w:rsidP="006203BB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Pratica atividade física atualmente?</w:t>
      </w:r>
    </w:p>
    <w:p w:rsidR="006203BB" w:rsidRDefault="006203BB" w:rsidP="006203BB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Utiliza algum tipo de medicamento?</w:t>
      </w:r>
    </w:p>
    <w:p w:rsidR="006203BB" w:rsidRDefault="006203BB" w:rsidP="006203BB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Já passou por alguma cirurgia?</w:t>
      </w:r>
    </w:p>
    <w:p w:rsidR="006203BB" w:rsidRDefault="006203BB" w:rsidP="006203BB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Doenças na família?</w:t>
      </w:r>
    </w:p>
    <w:p w:rsidR="006203BB" w:rsidRDefault="00AB0320" w:rsidP="006203BB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Observações</w:t>
      </w:r>
    </w:p>
    <w:p w:rsidR="00D70BD9" w:rsidRDefault="00D70BD9" w:rsidP="00EB4029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Composiç</w:t>
      </w:r>
      <w:r w:rsidR="00EB4029">
        <w:rPr>
          <w:rFonts w:ascii="Arial" w:hAnsi="Arial" w:cs="Arial"/>
        </w:rPr>
        <w:t>ão</w:t>
      </w:r>
    </w:p>
    <w:p w:rsidR="00B45C6A" w:rsidRDefault="00B45C6A" w:rsidP="00EB4029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Peso</w:t>
      </w:r>
    </w:p>
    <w:p w:rsidR="00B45C6A" w:rsidRDefault="00B45C6A" w:rsidP="00EB4029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Altura</w:t>
      </w:r>
    </w:p>
    <w:p w:rsidR="00B45C6A" w:rsidRDefault="00B45C6A" w:rsidP="00EB4029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Dobras cutâneas</w:t>
      </w:r>
      <w:r w:rsidR="00BB2F92">
        <w:rPr>
          <w:rFonts w:ascii="Arial" w:hAnsi="Arial" w:cs="Arial"/>
        </w:rPr>
        <w:t xml:space="preserve"> (mm)</w:t>
      </w:r>
    </w:p>
    <w:p w:rsidR="00B45C6A" w:rsidRDefault="00BB2F92" w:rsidP="00B45C6A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Peitoral</w:t>
      </w:r>
    </w:p>
    <w:p w:rsidR="00B45C6A" w:rsidRDefault="00BB2F92" w:rsidP="00B45C6A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Abdominal</w:t>
      </w:r>
    </w:p>
    <w:p w:rsidR="00B45C6A" w:rsidRDefault="00BB2F92" w:rsidP="00BB2F92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Coxa</w:t>
      </w:r>
    </w:p>
    <w:p w:rsidR="00BB2F92" w:rsidRDefault="00BB2F92" w:rsidP="00BB2F92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Resultados</w:t>
      </w:r>
    </w:p>
    <w:p w:rsidR="00DB4BCF" w:rsidRDefault="00DB4BCF" w:rsidP="00DB4BCF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ideal (%)</w:t>
      </w:r>
    </w:p>
    <w:p w:rsidR="00DB4BCF" w:rsidRDefault="00DB4BCF" w:rsidP="00DB4BCF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Gordura atual (%)</w:t>
      </w:r>
    </w:p>
    <w:p w:rsidR="00DB4BCF" w:rsidRDefault="00DB4BCF" w:rsidP="00DB4BCF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magra (kg)</w:t>
      </w:r>
    </w:p>
    <w:p w:rsidR="00DB4BCF" w:rsidRDefault="00DB4BCF" w:rsidP="00DB4BCF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Massa gorda (kg)</w:t>
      </w:r>
    </w:p>
    <w:p w:rsidR="0044516D" w:rsidRDefault="0044516D" w:rsidP="0044516D">
      <w:pPr>
        <w:pStyle w:val="PSCReferencia"/>
        <w:numPr>
          <w:ilvl w:val="2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Resistência Muscular Localizada</w:t>
      </w:r>
      <w:r w:rsidR="006606E1">
        <w:rPr>
          <w:rFonts w:ascii="Arial" w:hAnsi="Arial" w:cs="Arial"/>
        </w:rPr>
        <w:t xml:space="preserve"> e flexibilidade</w:t>
      </w:r>
    </w:p>
    <w:p w:rsidR="0044516D" w:rsidRDefault="006606E1" w:rsidP="0044516D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flexões de braço</w:t>
      </w:r>
    </w:p>
    <w:p w:rsidR="006606E1" w:rsidRDefault="006606E1" w:rsidP="0044516D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Número de abdominais</w:t>
      </w:r>
    </w:p>
    <w:p w:rsidR="006606E1" w:rsidRPr="00BB2F92" w:rsidRDefault="006606E1" w:rsidP="0044516D">
      <w:pPr>
        <w:pStyle w:val="PSCReferencia"/>
        <w:numPr>
          <w:ilvl w:val="3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Resultado no banco de Wells (sentar e alcançar)</w:t>
      </w:r>
      <w:bookmarkStart w:id="21" w:name="_GoBack"/>
      <w:bookmarkEnd w:id="21"/>
    </w:p>
    <w:p w:rsidR="002A75B1" w:rsidRDefault="002A75B1" w:rsidP="00126400"/>
    <w:p w:rsidR="002A75B1" w:rsidRDefault="002A75B1" w:rsidP="00126400"/>
    <w:p w:rsidR="00AC74CA" w:rsidRPr="00CD7672" w:rsidRDefault="00AC74CA" w:rsidP="00AC74CA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sz w:val="24"/>
        </w:rPr>
        <w:t>Fluxos Alternativos e de Exceções</w:t>
      </w:r>
    </w:p>
    <w:p w:rsidR="00AC74CA" w:rsidRPr="00CD7672" w:rsidRDefault="00AC74CA" w:rsidP="00AC74CA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 xml:space="preserve">– </w:t>
      </w:r>
      <w:r w:rsidR="00171768">
        <w:rPr>
          <w:rFonts w:ascii="Arial" w:hAnsi="Arial" w:cs="Arial"/>
          <w:b/>
        </w:rPr>
        <w:t>Cliente não agendado</w:t>
      </w:r>
    </w:p>
    <w:p w:rsidR="00AC74CA" w:rsidRDefault="00EE5FC2" w:rsidP="00AC74CA">
      <w:pPr>
        <w:numPr>
          <w:ilvl w:val="0"/>
          <w:numId w:val="34"/>
        </w:numPr>
      </w:pPr>
      <w:r>
        <w:t xml:space="preserve">O sistema </w:t>
      </w:r>
      <w:r w:rsidR="00F72DAC">
        <w:t xml:space="preserve">verifica se </w:t>
      </w:r>
      <w:r>
        <w:t xml:space="preserve">o cliente/aluno </w:t>
      </w:r>
      <w:r w:rsidR="00F72DAC">
        <w:t xml:space="preserve">está agendado para a data corrente, se o mesmo </w:t>
      </w:r>
      <w:r>
        <w:t xml:space="preserve">não agendou a avaliação com antecedência </w:t>
      </w:r>
      <w:r w:rsidR="00F72DAC">
        <w:t>será exibida a mensagem “Cliente não agendado!”</w:t>
      </w:r>
      <w:r>
        <w:t>.</w:t>
      </w:r>
    </w:p>
    <w:p w:rsidR="00AC74CA" w:rsidRDefault="00AC74CA" w:rsidP="00AC74CA">
      <w:pPr>
        <w:numPr>
          <w:ilvl w:val="0"/>
          <w:numId w:val="34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AC74CA" w:rsidRPr="00126400" w:rsidRDefault="00AC74CA" w:rsidP="00126400"/>
    <w:sectPr w:rsidR="00AC74CA" w:rsidRPr="00126400">
      <w:headerReference w:type="default" r:id="rId13"/>
      <w:footerReference w:type="default" r:id="rId14"/>
      <w:pgSz w:w="11906" w:h="16838" w:code="9"/>
      <w:pgMar w:top="1701" w:right="1418" w:bottom="189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5B0" w:rsidRDefault="001C25B0">
      <w:r>
        <w:separator/>
      </w:r>
    </w:p>
  </w:endnote>
  <w:endnote w:type="continuationSeparator" w:id="0">
    <w:p w:rsidR="001C25B0" w:rsidRDefault="001C2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proofErr w:type="gramStart"/>
          <w:r>
            <w:rPr>
              <w:rFonts w:ascii="Verdana" w:hAnsi="Verdana"/>
              <w:sz w:val="16"/>
            </w:rPr>
            <w:t>.</w:t>
          </w:r>
          <w:proofErr w:type="spellStart"/>
          <w:proofErr w:type="gramEnd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5B0" w:rsidRDefault="001C25B0">
      <w:r>
        <w:separator/>
      </w:r>
    </w:p>
  </w:footnote>
  <w:footnote w:type="continuationSeparator" w:id="0">
    <w:p w:rsidR="001C25B0" w:rsidRDefault="001C25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r>
      <w:rPr>
        <w:noProof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pPr>
      <w:pBdr>
        <w:top w:val="single" w:sz="4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 w:rsidP="00AE6303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8B5A4" wp14:editId="32CD1D09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5" name="Imagem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8D0398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C26D2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45D5719"/>
    <w:multiLevelType w:val="hybridMultilevel"/>
    <w:tmpl w:val="357C573E"/>
    <w:lvl w:ilvl="0" w:tplc="224C20B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3E47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1ED2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D2C1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F6C5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7E82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50F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424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263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D35112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02066C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3183310C"/>
    <w:multiLevelType w:val="hybridMultilevel"/>
    <w:tmpl w:val="922AD5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0B113C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37073CD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4CBA476A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CC02D41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F68B5"/>
    <w:multiLevelType w:val="hybridMultilevel"/>
    <w:tmpl w:val="571AE0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99865C1"/>
    <w:multiLevelType w:val="hybridMultilevel"/>
    <w:tmpl w:val="E15AFDC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FCD67FE"/>
    <w:multiLevelType w:val="hybridMultilevel"/>
    <w:tmpl w:val="A866CC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6C417A1"/>
    <w:multiLevelType w:val="multilevel"/>
    <w:tmpl w:val="E05A6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5"/>
  </w:num>
  <w:num w:numId="12">
    <w:abstractNumId w:val="8"/>
  </w:num>
  <w:num w:numId="13">
    <w:abstractNumId w:val="11"/>
  </w:num>
  <w:num w:numId="14">
    <w:abstractNumId w:val="22"/>
  </w:num>
  <w:num w:numId="15">
    <w:abstractNumId w:val="21"/>
  </w:num>
  <w:num w:numId="16">
    <w:abstractNumId w:val="20"/>
  </w:num>
  <w:num w:numId="17">
    <w:abstractNumId w:val="1"/>
  </w:num>
  <w:num w:numId="18">
    <w:abstractNumId w:val="3"/>
  </w:num>
  <w:num w:numId="19">
    <w:abstractNumId w:val="10"/>
  </w:num>
  <w:num w:numId="20">
    <w:abstractNumId w:val="16"/>
  </w:num>
  <w:num w:numId="21">
    <w:abstractNumId w:val="0"/>
  </w:num>
  <w:num w:numId="22">
    <w:abstractNumId w:val="5"/>
  </w:num>
  <w:num w:numId="23">
    <w:abstractNumId w:val="14"/>
  </w:num>
  <w:num w:numId="24">
    <w:abstractNumId w:val="23"/>
  </w:num>
  <w:num w:numId="25">
    <w:abstractNumId w:val="9"/>
  </w:num>
  <w:num w:numId="26">
    <w:abstractNumId w:val="6"/>
  </w:num>
  <w:num w:numId="27">
    <w:abstractNumId w:val="13"/>
  </w:num>
  <w:num w:numId="28">
    <w:abstractNumId w:val="4"/>
  </w:num>
  <w:num w:numId="29">
    <w:abstractNumId w:val="6"/>
  </w:num>
  <w:num w:numId="30">
    <w:abstractNumId w:val="19"/>
  </w:num>
  <w:num w:numId="31">
    <w:abstractNumId w:val="17"/>
  </w:num>
  <w:num w:numId="32">
    <w:abstractNumId w:val="7"/>
  </w:num>
  <w:num w:numId="33">
    <w:abstractNumId w:val="12"/>
  </w:num>
  <w:num w:numId="34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20381"/>
    <w:rsid w:val="00021AFC"/>
    <w:rsid w:val="000661BC"/>
    <w:rsid w:val="00073049"/>
    <w:rsid w:val="000A361E"/>
    <w:rsid w:val="000B0E69"/>
    <w:rsid w:val="000B5833"/>
    <w:rsid w:val="000D5127"/>
    <w:rsid w:val="000E2ACF"/>
    <w:rsid w:val="001141E3"/>
    <w:rsid w:val="00126400"/>
    <w:rsid w:val="00154967"/>
    <w:rsid w:val="001574F3"/>
    <w:rsid w:val="0016094B"/>
    <w:rsid w:val="00171768"/>
    <w:rsid w:val="00171E86"/>
    <w:rsid w:val="001763CC"/>
    <w:rsid w:val="00190A5D"/>
    <w:rsid w:val="001B3F13"/>
    <w:rsid w:val="001C25B0"/>
    <w:rsid w:val="002078D7"/>
    <w:rsid w:val="0023344B"/>
    <w:rsid w:val="0027525C"/>
    <w:rsid w:val="002A75B1"/>
    <w:rsid w:val="002B5BAB"/>
    <w:rsid w:val="002B5F37"/>
    <w:rsid w:val="002B73BE"/>
    <w:rsid w:val="002F3F60"/>
    <w:rsid w:val="003019A9"/>
    <w:rsid w:val="003629F8"/>
    <w:rsid w:val="003A4736"/>
    <w:rsid w:val="003A7A5F"/>
    <w:rsid w:val="003D6E12"/>
    <w:rsid w:val="003F6900"/>
    <w:rsid w:val="00433B0E"/>
    <w:rsid w:val="0044516D"/>
    <w:rsid w:val="00470CB4"/>
    <w:rsid w:val="004B6C0A"/>
    <w:rsid w:val="004C5EDF"/>
    <w:rsid w:val="004E2E02"/>
    <w:rsid w:val="004F59C0"/>
    <w:rsid w:val="0056200F"/>
    <w:rsid w:val="005A43A8"/>
    <w:rsid w:val="005C0A69"/>
    <w:rsid w:val="005E772C"/>
    <w:rsid w:val="006203BB"/>
    <w:rsid w:val="00657EE9"/>
    <w:rsid w:val="006606E1"/>
    <w:rsid w:val="00670E23"/>
    <w:rsid w:val="00694823"/>
    <w:rsid w:val="006C5012"/>
    <w:rsid w:val="006C6535"/>
    <w:rsid w:val="006D201E"/>
    <w:rsid w:val="006E39A6"/>
    <w:rsid w:val="006E6809"/>
    <w:rsid w:val="006F2BC8"/>
    <w:rsid w:val="007537E7"/>
    <w:rsid w:val="0075499B"/>
    <w:rsid w:val="0076658F"/>
    <w:rsid w:val="00782A0E"/>
    <w:rsid w:val="007849EB"/>
    <w:rsid w:val="00786434"/>
    <w:rsid w:val="007A6111"/>
    <w:rsid w:val="007B1112"/>
    <w:rsid w:val="007C00FB"/>
    <w:rsid w:val="007C22BC"/>
    <w:rsid w:val="007E37BD"/>
    <w:rsid w:val="007F041C"/>
    <w:rsid w:val="00870EB8"/>
    <w:rsid w:val="00892529"/>
    <w:rsid w:val="008F0069"/>
    <w:rsid w:val="00942741"/>
    <w:rsid w:val="00951BDC"/>
    <w:rsid w:val="009634D4"/>
    <w:rsid w:val="00992ED0"/>
    <w:rsid w:val="009A5261"/>
    <w:rsid w:val="009D3F95"/>
    <w:rsid w:val="009E7B5C"/>
    <w:rsid w:val="00A060FE"/>
    <w:rsid w:val="00A12547"/>
    <w:rsid w:val="00A132EF"/>
    <w:rsid w:val="00A176F5"/>
    <w:rsid w:val="00AA4ED4"/>
    <w:rsid w:val="00AB0320"/>
    <w:rsid w:val="00AB7EC7"/>
    <w:rsid w:val="00AC74CA"/>
    <w:rsid w:val="00AD23A6"/>
    <w:rsid w:val="00AE6303"/>
    <w:rsid w:val="00B01276"/>
    <w:rsid w:val="00B36A92"/>
    <w:rsid w:val="00B45C6A"/>
    <w:rsid w:val="00B75D84"/>
    <w:rsid w:val="00BA5852"/>
    <w:rsid w:val="00BB2F92"/>
    <w:rsid w:val="00BC2B82"/>
    <w:rsid w:val="00BC7BCB"/>
    <w:rsid w:val="00BE596C"/>
    <w:rsid w:val="00C0034B"/>
    <w:rsid w:val="00C04192"/>
    <w:rsid w:val="00C21E53"/>
    <w:rsid w:val="00C40984"/>
    <w:rsid w:val="00C45EAB"/>
    <w:rsid w:val="00CD7672"/>
    <w:rsid w:val="00CE4225"/>
    <w:rsid w:val="00CF1D17"/>
    <w:rsid w:val="00D20262"/>
    <w:rsid w:val="00D21B7C"/>
    <w:rsid w:val="00D2725C"/>
    <w:rsid w:val="00D30536"/>
    <w:rsid w:val="00D44DB6"/>
    <w:rsid w:val="00D70BD9"/>
    <w:rsid w:val="00D761A5"/>
    <w:rsid w:val="00D7743F"/>
    <w:rsid w:val="00D77EC0"/>
    <w:rsid w:val="00D83BE7"/>
    <w:rsid w:val="00DB4BCF"/>
    <w:rsid w:val="00DD66C0"/>
    <w:rsid w:val="00DE13EF"/>
    <w:rsid w:val="00DF6C68"/>
    <w:rsid w:val="00E00986"/>
    <w:rsid w:val="00E20500"/>
    <w:rsid w:val="00E255EE"/>
    <w:rsid w:val="00E53D38"/>
    <w:rsid w:val="00E644C3"/>
    <w:rsid w:val="00EA6A90"/>
    <w:rsid w:val="00EB077D"/>
    <w:rsid w:val="00EB4029"/>
    <w:rsid w:val="00EB6E50"/>
    <w:rsid w:val="00EE1E6F"/>
    <w:rsid w:val="00EE3057"/>
    <w:rsid w:val="00EE5FC2"/>
    <w:rsid w:val="00EF16AE"/>
    <w:rsid w:val="00F0053F"/>
    <w:rsid w:val="00F47CB2"/>
    <w:rsid w:val="00F6779F"/>
    <w:rsid w:val="00F72DAC"/>
    <w:rsid w:val="00F91179"/>
    <w:rsid w:val="00F97694"/>
    <w:rsid w:val="00FB7BE1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4AB8E-0E10-4458-89A3-D6B8F938F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224</TotalTime>
  <Pages>7</Pages>
  <Words>928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5933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subject/>
  <dc:creator>root</dc:creator>
  <cp:keywords/>
  <cp:lastModifiedBy>Andre</cp:lastModifiedBy>
  <cp:revision>16</cp:revision>
  <cp:lastPrinted>2007-09-24T16:37:00Z</cp:lastPrinted>
  <dcterms:created xsi:type="dcterms:W3CDTF">2013-04-17T22:36:00Z</dcterms:created>
  <dcterms:modified xsi:type="dcterms:W3CDTF">2013-04-22T20:44:00Z</dcterms:modified>
</cp:coreProperties>
</file>