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6" w:rsidRPr="00CD7672" w:rsidRDefault="00B01276" w:rsidP="006951D0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r w:rsidR="003771F0">
        <w:rPr>
          <w:rFonts w:ascii="Arial" w:hAnsi="Arial" w:cs="Arial"/>
        </w:rPr>
        <w:t>Hildeberto Melo</w:t>
      </w:r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7366147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</w:t>
      </w:r>
      <w:bookmarkStart w:id="6" w:name="_GoBack"/>
      <w:bookmarkEnd w:id="6"/>
      <w:r w:rsidR="005A43A8">
        <w:rPr>
          <w:rFonts w:ascii="Arial" w:hAnsi="Arial" w:cs="Arial"/>
        </w:rPr>
        <w:t>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 w:rsidSect="00C22E16">
          <w:headerReference w:type="even" r:id="rId10"/>
          <w:headerReference w:type="default" r:id="rId11"/>
          <w:footerReference w:type="default" r:id="rId12"/>
          <w:pgSz w:w="11907" w:h="16840" w:code="9"/>
          <w:pgMar w:top="1276" w:right="1151" w:bottom="851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3771F0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7366147" w:history="1">
        <w:r w:rsidR="003771F0">
          <w:rPr>
            <w:noProof/>
            <w:webHidden/>
          </w:rPr>
          <w:tab/>
        </w:r>
        <w:r w:rsidR="003771F0">
          <w:rPr>
            <w:noProof/>
            <w:webHidden/>
          </w:rPr>
          <w:fldChar w:fldCharType="begin"/>
        </w:r>
        <w:r w:rsidR="003771F0">
          <w:rPr>
            <w:noProof/>
            <w:webHidden/>
          </w:rPr>
          <w:instrText xml:space="preserve"> PAGEREF _Toc357366147 \h </w:instrText>
        </w:r>
        <w:r w:rsidR="003771F0">
          <w:rPr>
            <w:noProof/>
            <w:webHidden/>
          </w:rPr>
        </w:r>
        <w:r w:rsidR="003771F0">
          <w:rPr>
            <w:noProof/>
            <w:webHidden/>
          </w:rPr>
          <w:fldChar w:fldCharType="separate"/>
        </w:r>
        <w:r w:rsidR="003771F0">
          <w:rPr>
            <w:noProof/>
            <w:webHidden/>
          </w:rPr>
          <w:t>1</w:t>
        </w:r>
        <w:r w:rsidR="003771F0">
          <w:rPr>
            <w:noProof/>
            <w:webHidden/>
          </w:rPr>
          <w:fldChar w:fldCharType="end"/>
        </w:r>
      </w:hyperlink>
    </w:p>
    <w:p w:rsidR="003771F0" w:rsidRDefault="003771F0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7366148" w:history="1">
        <w:r w:rsidRPr="005B3E8A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B3E8A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_Toc357366148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1F0" w:rsidRDefault="003771F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7366149" w:history="1">
        <w:r w:rsidRPr="005B3E8A">
          <w:rPr>
            <w:rStyle w:val="Hyperlink"/>
            <w:noProof/>
          </w:rPr>
          <w:t>UC001 – Manter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_Toc357366149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1F0" w:rsidRDefault="003771F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7366150" w:history="1">
        <w:r w:rsidRPr="005B3E8A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_Toc357366150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1F0" w:rsidRDefault="003771F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7366151" w:history="1">
        <w:r w:rsidRPr="005B3E8A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_Toc357366151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71F0" w:rsidRDefault="003771F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7366152" w:history="1">
        <w:r w:rsidRPr="005B3E8A">
          <w:rPr>
            <w:rStyle w:val="Hyperlink"/>
            <w:noProof/>
          </w:rPr>
          <w:t>UC002 – Manter Plano de Treinamento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_Toc357366152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71F0" w:rsidRDefault="003771F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7366153" w:history="1">
        <w:r w:rsidRPr="005B3E8A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_Toc357366153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71F0" w:rsidRDefault="003771F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7366154" w:history="1">
        <w:r w:rsidRPr="005B3E8A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_Toc357366154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71F0" w:rsidRDefault="003771F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7366155" w:history="1">
        <w:r w:rsidRPr="005B3E8A">
          <w:rPr>
            <w:rStyle w:val="Hyperlink"/>
            <w:noProof/>
          </w:rPr>
          <w:t>UC003 – Manter Exercício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_Toc357366155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71F0" w:rsidRDefault="003771F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7366156" w:history="1">
        <w:r w:rsidRPr="005B3E8A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_Toc357366156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71F0" w:rsidRDefault="003771F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7366157" w:history="1">
        <w:r w:rsidRPr="005B3E8A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_Toc357366157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71F0" w:rsidRDefault="003771F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7366158" w:history="1">
        <w:r w:rsidRPr="005B3E8A">
          <w:rPr>
            <w:rStyle w:val="Hyperlink"/>
            <w:noProof/>
          </w:rPr>
          <w:t>UC004 – Manter 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_Toc357366158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71F0" w:rsidRDefault="003771F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7366159" w:history="1">
        <w:r w:rsidRPr="005B3E8A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_Toc357366159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71F0" w:rsidRDefault="003771F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7366160" w:history="1">
        <w:r w:rsidRPr="005B3E8A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_Toc357366160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7" w:name="_Toc475509011"/>
      <w:bookmarkStart w:id="8" w:name="_Toc487603962"/>
      <w:bookmarkStart w:id="9" w:name="_Ref471394537"/>
      <w:bookmarkStart w:id="10" w:name="_Toc467473442"/>
      <w:bookmarkStart w:id="11" w:name="_Toc467473974"/>
      <w:bookmarkStart w:id="12" w:name="_Toc467477713"/>
      <w:bookmarkStart w:id="13" w:name="_Toc467494867"/>
      <w:bookmarkStart w:id="14" w:name="_Toc467495237"/>
      <w:bookmarkStart w:id="15" w:name="_Toc468086045"/>
      <w:bookmarkStart w:id="16" w:name="_Toc475507696"/>
      <w:bookmarkStart w:id="17" w:name="_Toc487017267"/>
    </w:p>
    <w:p w:rsidR="00B01276" w:rsidRPr="00B36A92" w:rsidRDefault="00B01276" w:rsidP="00B36A92">
      <w:pPr>
        <w:pStyle w:val="Ttulo1"/>
      </w:pPr>
      <w:bookmarkStart w:id="18" w:name="_Toc357366148"/>
      <w:r w:rsidRPr="00B36A92">
        <w:lastRenderedPageBreak/>
        <w:t>Casos de Uso</w:t>
      </w:r>
      <w:bookmarkEnd w:id="7"/>
      <w:bookmarkEnd w:id="8"/>
      <w:bookmarkEnd w:id="18"/>
    </w:p>
    <w:p w:rsidR="00B01276" w:rsidRPr="003F6900" w:rsidRDefault="00B01276" w:rsidP="003F6900"/>
    <w:p w:rsidR="00B01276" w:rsidRPr="00892529" w:rsidRDefault="00F01346" w:rsidP="00892529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9" w:name="_Toc357366149"/>
      <w:r>
        <w:rPr>
          <w:sz w:val="28"/>
          <w:szCs w:val="28"/>
          <w:u w:val="single"/>
        </w:rPr>
        <w:t>UC</w:t>
      </w:r>
      <w:r w:rsidR="00171E86" w:rsidRPr="00892529">
        <w:rPr>
          <w:sz w:val="28"/>
          <w:szCs w:val="28"/>
          <w:u w:val="single"/>
        </w:rPr>
        <w:t>001</w:t>
      </w:r>
      <w:r w:rsidR="00B01276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>–</w:t>
      </w:r>
      <w:r w:rsidR="00B36A92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 xml:space="preserve">Manter </w:t>
      </w:r>
      <w:r w:rsidR="005A43A8" w:rsidRPr="00892529">
        <w:rPr>
          <w:sz w:val="28"/>
          <w:szCs w:val="28"/>
          <w:u w:val="single"/>
        </w:rPr>
        <w:t>Cliente</w:t>
      </w:r>
      <w:bookmarkEnd w:id="19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5105D2">
        <w:rPr>
          <w:rFonts w:ascii="Arial" w:hAnsi="Arial" w:cs="Arial"/>
          <w:iCs/>
        </w:rPr>
        <w:t>Cliente mantido</w:t>
      </w:r>
      <w:r>
        <w:rPr>
          <w:rFonts w:ascii="Arial" w:hAnsi="Arial" w:cs="Arial"/>
          <w:iCs/>
        </w:rPr>
        <w:t>.</w:t>
      </w:r>
    </w:p>
    <w:p w:rsidR="00B01276" w:rsidRPr="00CD7672" w:rsidRDefault="003019A9" w:rsidP="007C00FB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0" w:name="_Toc357366150"/>
      <w:r>
        <w:rPr>
          <w:rFonts w:ascii="Arial" w:hAnsi="Arial" w:cs="Arial"/>
          <w:sz w:val="24"/>
        </w:rPr>
        <w:t>Fluxo Básico</w:t>
      </w:r>
      <w:bookmarkEnd w:id="20"/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</w:t>
      </w:r>
      <w:r w:rsidR="007C53B8">
        <w:rPr>
          <w:rFonts w:ascii="Arial" w:hAnsi="Arial" w:cs="Arial"/>
        </w:rPr>
        <w:t>4</w:t>
      </w:r>
      <w:r w:rsidR="00B11E3F" w:rsidRPr="009E1A5C">
        <w:rPr>
          <w:rFonts w:ascii="Arial" w:hAnsi="Arial" w:cs="Arial"/>
        </w:rPr>
        <w:t>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 w:rsidP="00EE305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E8566E">
      <w:pPr>
        <w:numPr>
          <w:ilvl w:val="1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Default="000D5127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8F0069" w:rsidRDefault="008F0069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5105D2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mensagem “A operação foi realizada com sucesso”</w:t>
      </w:r>
      <w:r w:rsidR="00756B0D">
        <w:rPr>
          <w:rFonts w:ascii="Arial" w:hAnsi="Arial" w:cs="Arial"/>
        </w:rPr>
        <w:t xml:space="preserve"> e retorna ao </w:t>
      </w:r>
      <w:r w:rsidR="00756B0D" w:rsidRPr="007E37BD">
        <w:rPr>
          <w:rFonts w:ascii="Arial" w:hAnsi="Arial" w:cs="Arial"/>
          <w:b/>
        </w:rPr>
        <w:t>Fluxo Básico</w:t>
      </w:r>
      <w:r w:rsidR="00756B0D" w:rsidRPr="005E772C">
        <w:rPr>
          <w:rFonts w:ascii="Arial" w:hAnsi="Arial" w:cs="Arial"/>
        </w:rPr>
        <w:t>.</w:t>
      </w:r>
    </w:p>
    <w:p w:rsidR="00B01276" w:rsidRPr="00CD7672" w:rsidRDefault="003019A9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D63834" w:rsidRDefault="00D63834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9A5261" w:rsidRPr="005E772C" w:rsidRDefault="00D63834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9A5261" w:rsidRPr="005E772C">
        <w:rPr>
          <w:rFonts w:ascii="Arial" w:hAnsi="Arial" w:cs="Arial"/>
        </w:rPr>
        <w:t xml:space="preserve"> sistema apresenta para alteração do </w:t>
      </w:r>
      <w:r w:rsidR="007E37BD">
        <w:rPr>
          <w:rFonts w:ascii="Arial" w:hAnsi="Arial" w:cs="Arial"/>
        </w:rPr>
        <w:t>cliente</w:t>
      </w:r>
      <w:r w:rsidR="009A5261" w:rsidRPr="005E772C">
        <w:rPr>
          <w:rFonts w:ascii="Arial" w:hAnsi="Arial" w:cs="Arial"/>
        </w:rPr>
        <w:t xml:space="preserve"> os mesmos campos apresentados no </w:t>
      </w:r>
      <w:proofErr w:type="spellStart"/>
      <w:r w:rsidR="009A5261" w:rsidRPr="005E772C">
        <w:rPr>
          <w:rFonts w:ascii="Arial" w:hAnsi="Arial" w:cs="Arial"/>
        </w:rPr>
        <w:t>subfluxo</w:t>
      </w:r>
      <w:proofErr w:type="spellEnd"/>
      <w:r w:rsidR="009A5261"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="009A5261" w:rsidRPr="005E772C">
        <w:rPr>
          <w:rFonts w:ascii="Arial" w:hAnsi="Arial" w:cs="Arial"/>
        </w:rPr>
        <w:t>).</w:t>
      </w:r>
    </w:p>
    <w:p w:rsidR="009A5261" w:rsidRDefault="009A5261" w:rsidP="00E8566E">
      <w:pPr>
        <w:numPr>
          <w:ilvl w:val="0"/>
          <w:numId w:val="1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372B47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7E37BD" w:rsidRPr="005E772C" w:rsidRDefault="007E37BD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E772C" w:rsidRPr="00CF1D17" w:rsidRDefault="00CF1D17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="005E772C" w:rsidRPr="00CF1D17">
        <w:rPr>
          <w:rFonts w:ascii="Arial" w:hAnsi="Arial" w:cs="Arial"/>
          <w:b/>
        </w:rPr>
        <w:t xml:space="preserve"> Excluir </w:t>
      </w:r>
      <w:r w:rsidR="007E37BD" w:rsidRPr="00CF1D17">
        <w:rPr>
          <w:rFonts w:ascii="Arial" w:hAnsi="Arial" w:cs="Arial"/>
          <w:b/>
        </w:rPr>
        <w:t>Cliente</w:t>
      </w:r>
    </w:p>
    <w:p w:rsidR="0085037E" w:rsidRDefault="0085037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excluir.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</w:t>
      </w:r>
      <w:r w:rsidR="00F904C7">
        <w:rPr>
          <w:rFonts w:ascii="Arial" w:hAnsi="Arial" w:cs="Arial"/>
        </w:rPr>
        <w:t xml:space="preserve">([FAE003] Não é possível excluir) </w:t>
      </w:r>
      <w:r>
        <w:rPr>
          <w:rFonts w:ascii="Arial" w:hAnsi="Arial" w:cs="Arial"/>
        </w:rPr>
        <w:t xml:space="preserve">ou cancela </w:t>
      </w:r>
      <w:r w:rsidR="00EE1E6F">
        <w:rPr>
          <w:rFonts w:ascii="Arial" w:hAnsi="Arial" w:cs="Arial"/>
        </w:rPr>
        <w:t>([FAE001] Cancelar modificações)</w:t>
      </w:r>
      <w:r w:rsidR="00F904C7">
        <w:rPr>
          <w:rFonts w:ascii="Arial" w:hAnsi="Arial" w:cs="Arial"/>
        </w:rPr>
        <w:t xml:space="preserve"> e retorna ao </w:t>
      </w:r>
      <w:r w:rsidR="00F904C7" w:rsidRPr="00AA4ED4">
        <w:rPr>
          <w:rFonts w:ascii="Arial" w:hAnsi="Arial" w:cs="Arial"/>
          <w:b/>
        </w:rPr>
        <w:t>Fluxo Básico</w:t>
      </w:r>
      <w:r w:rsidR="00F904C7" w:rsidRPr="005E772C">
        <w:rPr>
          <w:rFonts w:ascii="Arial" w:hAnsi="Arial" w:cs="Arial"/>
        </w:rPr>
        <w:t>.</w:t>
      </w:r>
    </w:p>
    <w:p w:rsidR="005E772C" w:rsidRPr="005E772C" w:rsidRDefault="005E772C" w:rsidP="00E8566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7C00FB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1" w:name="_Toc357366151"/>
      <w:r>
        <w:rPr>
          <w:rFonts w:ascii="Arial" w:hAnsi="Arial" w:cs="Arial"/>
          <w:sz w:val="24"/>
        </w:rPr>
        <w:t>Fluxos Alternativos e de Exceções</w:t>
      </w:r>
      <w:bookmarkEnd w:id="21"/>
    </w:p>
    <w:p w:rsidR="00B01276" w:rsidRPr="00CD767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E8566E">
      <w:pPr>
        <w:numPr>
          <w:ilvl w:val="0"/>
          <w:numId w:val="14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E8566E">
      <w:pPr>
        <w:numPr>
          <w:ilvl w:val="0"/>
          <w:numId w:val="1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p w:rsidR="007849EB" w:rsidRDefault="005E772C" w:rsidP="00E8566E">
      <w:pPr>
        <w:numPr>
          <w:ilvl w:val="0"/>
          <w:numId w:val="1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 xml:space="preserve">FAE003 – </w:t>
      </w:r>
      <w:r w:rsidR="00F904C7">
        <w:rPr>
          <w:rFonts w:ascii="Arial" w:hAnsi="Arial" w:cs="Arial"/>
          <w:b/>
        </w:rPr>
        <w:t>Não é possível excluir</w:t>
      </w:r>
    </w:p>
    <w:p w:rsidR="00BC7BCB" w:rsidRPr="00BC7BCB" w:rsidRDefault="00BC7BCB" w:rsidP="00E8566E">
      <w:pPr>
        <w:pStyle w:val="PargrafodaLista"/>
        <w:numPr>
          <w:ilvl w:val="0"/>
          <w:numId w:val="18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</w:t>
      </w:r>
      <w:r w:rsidR="00F904C7">
        <w:rPr>
          <w:rFonts w:ascii="Times New Roman" w:hAnsi="Times New Roman"/>
          <w:szCs w:val="22"/>
        </w:rPr>
        <w:t>cliente</w:t>
      </w:r>
      <w:r w:rsidR="00F904C7" w:rsidRPr="00F904C7">
        <w:t xml:space="preserve"> </w:t>
      </w:r>
      <w:r w:rsidR="00F904C7">
        <w:t>selecionado já estiver incluso em algum plano de treinamento ou turma o sistema deve apresenta uma mensagem informando da impossibilidade de exclusão</w:t>
      </w:r>
      <w:r w:rsidRPr="00BC7BCB">
        <w:rPr>
          <w:rFonts w:ascii="Times New Roman" w:hAnsi="Times New Roman"/>
          <w:szCs w:val="22"/>
        </w:rPr>
        <w:t>;</w:t>
      </w:r>
    </w:p>
    <w:p w:rsidR="007C53B8" w:rsidRPr="00CD7672" w:rsidRDefault="007C53B8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7C53B8" w:rsidRDefault="007C53B8" w:rsidP="007C53B8">
      <w:pPr>
        <w:pStyle w:val="PargrafodaLista"/>
        <w:numPr>
          <w:ilvl w:val="0"/>
          <w:numId w:val="73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BC7BCB" w:rsidRDefault="00BC7BCB" w:rsidP="00BC7BCB">
      <w:pPr>
        <w:rPr>
          <w:rFonts w:ascii="Times New Roman" w:hAnsi="Times New Roman"/>
        </w:rPr>
      </w:pPr>
    </w:p>
    <w:p w:rsidR="007C53B8" w:rsidRDefault="007C53B8" w:rsidP="00BC7BCB">
      <w:pPr>
        <w:rPr>
          <w:rFonts w:ascii="Times New Roman" w:hAnsi="Times New Roman"/>
        </w:rPr>
      </w:pPr>
    </w:p>
    <w:p w:rsidR="00DD66C0" w:rsidRPr="00BC7BCB" w:rsidRDefault="00DD66C0" w:rsidP="00BC7BCB">
      <w:pPr>
        <w:rPr>
          <w:rFonts w:ascii="Times New Roman" w:hAnsi="Times New Roman"/>
        </w:rPr>
      </w:pPr>
    </w:p>
    <w:p w:rsidR="00F30378" w:rsidRPr="00F30378" w:rsidRDefault="00354D28" w:rsidP="00F30378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2" w:name="_Toc357366152"/>
      <w:r>
        <w:rPr>
          <w:sz w:val="28"/>
          <w:szCs w:val="28"/>
          <w:u w:val="single"/>
        </w:rPr>
        <w:t>UC</w:t>
      </w:r>
      <w:r w:rsidR="00F30378" w:rsidRPr="00892529">
        <w:rPr>
          <w:sz w:val="28"/>
          <w:szCs w:val="28"/>
          <w:u w:val="single"/>
        </w:rPr>
        <w:t>0</w:t>
      </w:r>
      <w:r w:rsidR="00F30378">
        <w:rPr>
          <w:sz w:val="28"/>
          <w:szCs w:val="28"/>
          <w:u w:val="single"/>
        </w:rPr>
        <w:t>0</w:t>
      </w:r>
      <w:r w:rsidR="003771F0">
        <w:rPr>
          <w:sz w:val="28"/>
          <w:szCs w:val="28"/>
          <w:u w:val="single"/>
        </w:rPr>
        <w:t>2</w:t>
      </w:r>
      <w:r w:rsidR="00F30378" w:rsidRPr="00892529">
        <w:rPr>
          <w:sz w:val="28"/>
          <w:szCs w:val="28"/>
          <w:u w:val="single"/>
        </w:rPr>
        <w:t xml:space="preserve"> – </w:t>
      </w:r>
      <w:r w:rsidR="00F30378">
        <w:rPr>
          <w:sz w:val="28"/>
          <w:szCs w:val="28"/>
          <w:u w:val="single"/>
        </w:rPr>
        <w:t>Manter Plano de Treinamento</w:t>
      </w:r>
      <w:bookmarkEnd w:id="22"/>
    </w:p>
    <w:p w:rsidR="00F30378" w:rsidRDefault="00F30378" w:rsidP="00F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Planos de Treinamento da Academia.</w:t>
      </w:r>
    </w:p>
    <w:p w:rsidR="00F30378" w:rsidRDefault="00F30378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Clientes, exercícios e objetivos devem estar previamente cadastrados.</w:t>
      </w:r>
    </w:p>
    <w:p w:rsidR="00F30378" w:rsidRDefault="00F30378" w:rsidP="00F3037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Plano de treinamento mantido</w:t>
      </w:r>
      <w:r>
        <w:rPr>
          <w:rFonts w:ascii="Arial" w:hAnsi="Arial" w:cs="Arial"/>
          <w:iCs/>
        </w:rPr>
        <w:t>.</w:t>
      </w:r>
    </w:p>
    <w:p w:rsidR="00F30378" w:rsidRPr="00CD7672" w:rsidRDefault="00F30378" w:rsidP="00F30378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3" w:name="_Toc357366153"/>
      <w:r>
        <w:rPr>
          <w:rFonts w:ascii="Arial" w:hAnsi="Arial" w:cs="Arial"/>
          <w:sz w:val="24"/>
        </w:rPr>
        <w:t>Fluxo Básico</w:t>
      </w:r>
      <w:bookmarkEnd w:id="23"/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Plano de Treinamento”.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pesquisar os Planos de Treinamento de um determinado cliente/aluno. Nesta mesma tela o sistema exibe as opções “Pesquisar”, “Novo” [SB001] Incluir Plano de Treinamento, “Alterar Plano de Treinamento” [SB002] e “Excluir Plano de Treinamento [SB003]” O Instrutor deve informar:</w:t>
      </w:r>
    </w:p>
    <w:p w:rsidR="00F30378" w:rsidRDefault="00F30378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Cliente</w:t>
      </w:r>
    </w:p>
    <w:p w:rsidR="00F30378" w:rsidRDefault="0085037E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 w:rsidR="00F30378">
        <w:rPr>
          <w:rFonts w:ascii="Arial" w:hAnsi="Arial" w:cs="Arial"/>
        </w:rPr>
        <w:t xml:space="preserve"> (combo box)</w:t>
      </w:r>
    </w:p>
    <w:p w:rsidR="00301351" w:rsidRDefault="00301351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 (data inicial e final)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Plano de Treinamento, “Alterar Plano de Treinamento” [SB002] e “Excluir Plano de Treinamento [SB003]”.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Plano de Treinamento) ou exclusão ([SB003] Excluir Plano de Treinamento).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Plano de Treinamento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5969DD" w:rsidRDefault="005969DD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F30378" w:rsidRDefault="0085037E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</w:t>
      </w:r>
    </w:p>
    <w:p w:rsidR="00301351" w:rsidRDefault="00301351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Lista de exercícios</w:t>
      </w:r>
    </w:p>
    <w:p w:rsidR="005969DD" w:rsidRDefault="005969DD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ordem (sequencia)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F30378">
        <w:rPr>
          <w:rFonts w:ascii="Arial" w:hAnsi="Arial" w:cs="Arial"/>
        </w:rPr>
        <w:t>xercício</w:t>
      </w:r>
    </w:p>
    <w:p w:rsidR="005969DD" w:rsidRDefault="005969DD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Series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repetições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 (kg)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plano ([FA002] Campos obrigatórios não preenchidos).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Alterar Plano de Treinamento</w:t>
      </w:r>
    </w:p>
    <w:p w:rsidR="006271B9" w:rsidRDefault="006271B9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F30378" w:rsidRDefault="006271B9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F30378">
        <w:rPr>
          <w:rFonts w:ascii="Arial" w:hAnsi="Arial" w:cs="Arial"/>
        </w:rPr>
        <w:t xml:space="preserve"> sistema apresenta para alteração do plano os mesmos campos apresentados no </w:t>
      </w:r>
      <w:proofErr w:type="spellStart"/>
      <w:r w:rsidR="00F30378">
        <w:rPr>
          <w:rFonts w:ascii="Arial" w:hAnsi="Arial" w:cs="Arial"/>
        </w:rPr>
        <w:t>subfluxo</w:t>
      </w:r>
      <w:proofErr w:type="spellEnd"/>
      <w:r w:rsidR="00F30378">
        <w:rPr>
          <w:rFonts w:ascii="Arial" w:hAnsi="Arial" w:cs="Arial"/>
        </w:rPr>
        <w:t xml:space="preserve"> ([SB001] – Incluir Plano de Treinamento).</w:t>
      </w:r>
    </w:p>
    <w:p w:rsid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a alteração. ([FAE002] Campos obrigatórios não preenchidos).</w:t>
      </w:r>
    </w:p>
    <w:p w:rsidR="00F30378" w:rsidRP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Excluir Plano de Treinamento</w:t>
      </w:r>
    </w:p>
    <w:p w:rsidR="00C02254" w:rsidRDefault="00C02254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selecionar um item o usuário clica no botão excluir.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</w:t>
      </w:r>
      <w:r w:rsidR="00FF2B37">
        <w:rPr>
          <w:rFonts w:ascii="Arial" w:hAnsi="Arial" w:cs="Arial"/>
        </w:rPr>
        <w:t>1</w:t>
      </w:r>
      <w:r>
        <w:rPr>
          <w:rFonts w:ascii="Arial" w:hAnsi="Arial" w:cs="Arial"/>
        </w:rPr>
        <w:t>] Cancelar modificações);</w:t>
      </w:r>
    </w:p>
    <w:p w:rsidR="00F30378" w:rsidRP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plano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F30378" w:rsidRDefault="00F30378" w:rsidP="00F30378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24" w:name="_Toc357366154"/>
      <w:r>
        <w:rPr>
          <w:rFonts w:ascii="Arial" w:hAnsi="Arial" w:cs="Arial"/>
          <w:sz w:val="24"/>
        </w:rPr>
        <w:t>Fluxos Alternativos e de Exceções</w:t>
      </w:r>
      <w:bookmarkEnd w:id="24"/>
    </w:p>
    <w:p w:rsidR="00FF2B37" w:rsidRDefault="00FF2B37" w:rsidP="006271B9">
      <w:pPr>
        <w:pStyle w:val="Ttulo4"/>
        <w:numPr>
          <w:ilvl w:val="0"/>
          <w:numId w:val="0"/>
        </w:numPr>
        <w:rPr>
          <w:b/>
        </w:rPr>
      </w:pPr>
      <w:r w:rsidRPr="007702AF">
        <w:rPr>
          <w:b/>
        </w:rPr>
        <w:t>FAE00</w:t>
      </w:r>
      <w:r>
        <w:rPr>
          <w:b/>
        </w:rPr>
        <w:t>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FF2B37" w:rsidRDefault="00FF2B37" w:rsidP="006271B9">
      <w:pPr>
        <w:pStyle w:val="PargrafodaLista"/>
        <w:numPr>
          <w:ilvl w:val="0"/>
          <w:numId w:val="50"/>
        </w:numPr>
        <w:ind w:left="357" w:hanging="357"/>
      </w:pPr>
      <w:r>
        <w:t>O Instrutor informa que deseja cancelar as modificações em andamento;</w:t>
      </w:r>
    </w:p>
    <w:p w:rsidR="00FF2B37" w:rsidRDefault="00FF2B37" w:rsidP="006271B9">
      <w:pPr>
        <w:pStyle w:val="PargrafodaLista"/>
        <w:numPr>
          <w:ilvl w:val="0"/>
          <w:numId w:val="50"/>
        </w:numPr>
        <w:ind w:left="357" w:hanging="357"/>
      </w:pPr>
      <w:r>
        <w:t xml:space="preserve">O sistema volta ao </w:t>
      </w:r>
      <w:r w:rsidRPr="007702AF">
        <w:rPr>
          <w:b/>
        </w:rPr>
        <w:t>Fluxo Básico</w:t>
      </w:r>
      <w:r>
        <w:t>.</w:t>
      </w:r>
    </w:p>
    <w:p w:rsidR="00F30378" w:rsidRPr="004E2E02" w:rsidRDefault="00F30378" w:rsidP="006271B9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lastRenderedPageBreak/>
        <w:t>FAE002 – Campos Obrigatórios não preenchidos</w:t>
      </w:r>
    </w:p>
    <w:p w:rsidR="00F30378" w:rsidRDefault="00F30378" w:rsidP="006271B9">
      <w:pPr>
        <w:pStyle w:val="PargrafodaLista"/>
        <w:numPr>
          <w:ilvl w:val="0"/>
          <w:numId w:val="49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11E3F" w:rsidRPr="00CD7672" w:rsidRDefault="00B11E3F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B11E3F" w:rsidRDefault="00B11E3F" w:rsidP="007C53B8">
      <w:pPr>
        <w:pStyle w:val="PargrafodaLista"/>
        <w:numPr>
          <w:ilvl w:val="0"/>
          <w:numId w:val="97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B11E3F" w:rsidRPr="00CD7672" w:rsidRDefault="00B11E3F" w:rsidP="00B11E3F"/>
    <w:p w:rsidR="00F30378" w:rsidRDefault="00F30378" w:rsidP="00697A67"/>
    <w:p w:rsidR="00181BB6" w:rsidRDefault="00181BB6" w:rsidP="00697A67"/>
    <w:p w:rsidR="000C0F9E" w:rsidRPr="00B36A92" w:rsidRDefault="000C0F9E" w:rsidP="00B57D9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25" w:name="_Toc355811515"/>
      <w:bookmarkStart w:id="26" w:name="_Toc357366155"/>
      <w:r w:rsidRPr="00B57D93">
        <w:rPr>
          <w:u w:val="single"/>
        </w:rPr>
        <w:t>UC00</w:t>
      </w:r>
      <w:r w:rsidR="003771F0">
        <w:rPr>
          <w:u w:val="single"/>
        </w:rPr>
        <w:t>3</w:t>
      </w:r>
      <w:r w:rsidRPr="00B57D93">
        <w:rPr>
          <w:u w:val="single"/>
        </w:rPr>
        <w:t xml:space="preserve"> – Manter Exercício</w:t>
      </w:r>
      <w:bookmarkEnd w:id="25"/>
      <w:bookmarkEnd w:id="26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Exercícios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Exercício Mantido.</w:t>
      </w: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27" w:name="_Toc357366156"/>
      <w:r w:rsidRPr="008736D2">
        <w:rPr>
          <w:rFonts w:ascii="Arial" w:hAnsi="Arial" w:cs="Arial"/>
          <w:sz w:val="24"/>
        </w:rPr>
        <w:t>Fluxo Básico</w:t>
      </w:r>
      <w:bookmarkEnd w:id="27"/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Exercício”.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verificar se o Exercício já está cadastrado. Nesta mesma tela o sistema exibe as opções “Pesquisar”, “Novo” [SB001] Incluir Exercício, “Alterar Exercício” [SB002] e “Excluir Exercício [SB003]” O Instrutor deve informar:</w:t>
      </w:r>
    </w:p>
    <w:p w:rsidR="000C0F9E" w:rsidRDefault="000C0F9E" w:rsidP="00F62D11">
      <w:pPr>
        <w:pStyle w:val="PSCReferencia"/>
        <w:numPr>
          <w:ilvl w:val="1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:rsidR="000C0F9E" w:rsidRDefault="000C0F9E" w:rsidP="00F62D11">
      <w:pPr>
        <w:pStyle w:val="PSCReferencia"/>
        <w:numPr>
          <w:ilvl w:val="1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Exercício, “Alterar Exercício” [SB002] e “Excluir Exercício [SB003]”.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Exercício) ou exclusão ([SB003] Excluir Exercício).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SUB001 – Incluir Exercício</w:t>
      </w:r>
    </w:p>
    <w:p w:rsidR="000C0F9E" w:rsidRDefault="000C0F9E" w:rsidP="00F62D11">
      <w:pPr>
        <w:pStyle w:val="PSCReferencia"/>
        <w:numPr>
          <w:ilvl w:val="0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pStyle w:val="PSCReferencia"/>
        <w:numPr>
          <w:ilvl w:val="1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Exercício ([FAE002] Campos obrigatórios não preenchidos).</w:t>
      </w:r>
    </w:p>
    <w:p w:rsidR="000C0F9E" w:rsidRDefault="000C0F9E" w:rsidP="00F62D11">
      <w:pPr>
        <w:pStyle w:val="PSCReferencia"/>
        <w:numPr>
          <w:ilvl w:val="0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SUB002 – Alterar Exercício</w:t>
      </w:r>
    </w:p>
    <w:p w:rsidR="006271B9" w:rsidRDefault="006271B9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Default="006271B9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>
        <w:rPr>
          <w:rFonts w:ascii="Arial" w:hAnsi="Arial" w:cs="Arial"/>
        </w:rPr>
        <w:t xml:space="preserve"> sistema apresenta para alteração do Exercício os mesmos campos apresentados no </w:t>
      </w:r>
      <w:proofErr w:type="spellStart"/>
      <w:r w:rsidR="000C0F9E">
        <w:rPr>
          <w:rFonts w:ascii="Arial" w:hAnsi="Arial" w:cs="Arial"/>
        </w:rPr>
        <w:t>subfluxo</w:t>
      </w:r>
      <w:proofErr w:type="spellEnd"/>
      <w:r w:rsidR="000C0F9E">
        <w:rPr>
          <w:rFonts w:ascii="Arial" w:hAnsi="Arial" w:cs="Arial"/>
        </w:rPr>
        <w:t xml:space="preserve"> ([SB001] – Incluir Exercício).</w:t>
      </w:r>
    </w:p>
    <w:p w:rsidR="000C0F9E" w:rsidRDefault="000C0F9E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lastRenderedPageBreak/>
        <w:t>SUB003 – Excluir Exercício</w:t>
      </w:r>
    </w:p>
    <w:p w:rsidR="000C0F9E" w:rsidRPr="009E1A5C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 w:rsidRPr="009E1A5C">
        <w:rPr>
          <w:rFonts w:ascii="Arial" w:hAnsi="Arial" w:cs="Arial"/>
        </w:rPr>
        <w:t>O usuário seleciona um item da lista e clica no botão ex</w:t>
      </w:r>
      <w:r>
        <w:rPr>
          <w:rFonts w:ascii="Arial" w:hAnsi="Arial" w:cs="Arial"/>
        </w:rPr>
        <w:t>c</w:t>
      </w:r>
      <w:r w:rsidRPr="009E1A5C">
        <w:rPr>
          <w:rFonts w:ascii="Arial" w:hAnsi="Arial" w:cs="Arial"/>
        </w:rPr>
        <w:t>luir.</w:t>
      </w:r>
    </w:p>
    <w:p w:rsidR="000C0F9E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0C0F9E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</w:t>
      </w:r>
      <w:r w:rsidR="00F904C7">
        <w:rPr>
          <w:rFonts w:ascii="Arial" w:hAnsi="Arial" w:cs="Arial"/>
        </w:rPr>
        <w:t xml:space="preserve"> ([FAE004] Não é possível excluir)</w:t>
      </w:r>
      <w:r>
        <w:rPr>
          <w:rFonts w:ascii="Arial" w:hAnsi="Arial" w:cs="Arial"/>
        </w:rPr>
        <w:t xml:space="preserve"> ou cancela ([FAE001] Cancelar modificações)</w:t>
      </w:r>
      <w:r w:rsidR="00F904C7" w:rsidRPr="00F904C7">
        <w:rPr>
          <w:rFonts w:ascii="Arial" w:hAnsi="Arial" w:cs="Arial"/>
        </w:rPr>
        <w:t xml:space="preserve"> </w:t>
      </w:r>
      <w:r w:rsidR="00F904C7">
        <w:rPr>
          <w:rFonts w:ascii="Arial" w:hAnsi="Arial" w:cs="Arial"/>
        </w:rPr>
        <w:t xml:space="preserve">e retorna ao </w:t>
      </w:r>
      <w:r w:rsidR="00F904C7" w:rsidRPr="00AA4ED4">
        <w:rPr>
          <w:rFonts w:ascii="Arial" w:hAnsi="Arial" w:cs="Arial"/>
          <w:b/>
        </w:rPr>
        <w:t>Fluxo Básico</w:t>
      </w:r>
      <w:r w:rsidR="00F904C7" w:rsidRPr="005E772C">
        <w:rPr>
          <w:rFonts w:ascii="Arial" w:hAnsi="Arial" w:cs="Arial"/>
        </w:rPr>
        <w:t>.</w:t>
      </w:r>
    </w:p>
    <w:p w:rsidR="000C0F9E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Exercício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240E9">
      <w:pPr>
        <w:pStyle w:val="PSCReferencia"/>
        <w:numPr>
          <w:ilvl w:val="0"/>
          <w:numId w:val="0"/>
        </w:numPr>
        <w:ind w:left="360" w:hanging="360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28" w:name="_Toc357366157"/>
      <w:r w:rsidRPr="008736D2">
        <w:rPr>
          <w:rFonts w:ascii="Arial" w:hAnsi="Arial" w:cs="Arial"/>
          <w:sz w:val="24"/>
        </w:rPr>
        <w:t>Fluxos Alternativos e de Exceções</w:t>
      </w:r>
      <w:bookmarkEnd w:id="28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F62D11">
      <w:pPr>
        <w:pStyle w:val="PargrafodaLista"/>
        <w:numPr>
          <w:ilvl w:val="0"/>
          <w:numId w:val="77"/>
        </w:numPr>
        <w:ind w:left="357" w:hanging="357"/>
      </w:pPr>
      <w:r>
        <w:t>O Gerente informa que deseja cancelar as modificações em andamento;</w:t>
      </w:r>
    </w:p>
    <w:p w:rsidR="000C0F9E" w:rsidRDefault="000C0F9E" w:rsidP="00F62D11">
      <w:pPr>
        <w:pStyle w:val="PargrafodaLista"/>
        <w:numPr>
          <w:ilvl w:val="0"/>
          <w:numId w:val="77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F62D11">
      <w:pPr>
        <w:pStyle w:val="PargrafodaLista"/>
        <w:numPr>
          <w:ilvl w:val="0"/>
          <w:numId w:val="78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7C53B8">
      <w:pPr>
        <w:pStyle w:val="PargrafodaLista"/>
        <w:numPr>
          <w:ilvl w:val="0"/>
          <w:numId w:val="102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F904C7" w:rsidRPr="00CD7672" w:rsidRDefault="00F904C7" w:rsidP="00F904C7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Não é possível excluir</w:t>
      </w:r>
    </w:p>
    <w:p w:rsidR="00F904C7" w:rsidRDefault="00F904C7" w:rsidP="00F904C7">
      <w:pPr>
        <w:pStyle w:val="PargrafodaLista"/>
        <w:numPr>
          <w:ilvl w:val="0"/>
          <w:numId w:val="114"/>
        </w:numPr>
        <w:ind w:left="357" w:hanging="357"/>
      </w:pPr>
      <w:r>
        <w:t xml:space="preserve">Se o exercício selecionado já estiver incluso em algum plano de treinamento o sistema deve apresenta uma mensagem informando da impossibilidade de exclusão. </w:t>
      </w:r>
    </w:p>
    <w:p w:rsidR="00F904C7" w:rsidRDefault="00F904C7" w:rsidP="00F904C7"/>
    <w:p w:rsidR="000C0F9E" w:rsidRDefault="000C0F9E" w:rsidP="000C0F9E"/>
    <w:p w:rsidR="000C0F9E" w:rsidRDefault="000C0F9E" w:rsidP="000C0F9E"/>
    <w:p w:rsidR="000C0F9E" w:rsidRPr="00B36A92" w:rsidRDefault="000C0F9E" w:rsidP="00B57D9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29" w:name="_Toc355811516"/>
      <w:bookmarkStart w:id="30" w:name="_Toc357366158"/>
      <w:r w:rsidRPr="00B57D93">
        <w:rPr>
          <w:u w:val="single"/>
        </w:rPr>
        <w:t>UC0</w:t>
      </w:r>
      <w:r w:rsidR="003771F0">
        <w:rPr>
          <w:u w:val="single"/>
        </w:rPr>
        <w:t>04</w:t>
      </w:r>
      <w:r w:rsidRPr="00B57D93">
        <w:rPr>
          <w:u w:val="single"/>
        </w:rPr>
        <w:t xml:space="preserve"> – Manter Objetivo</w:t>
      </w:r>
      <w:bookmarkEnd w:id="29"/>
      <w:bookmarkEnd w:id="30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Objetivos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Objetivo Mantido.</w:t>
      </w: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31" w:name="_Toc357366159"/>
      <w:r w:rsidRPr="008736D2">
        <w:rPr>
          <w:rFonts w:ascii="Arial" w:hAnsi="Arial" w:cs="Arial"/>
          <w:sz w:val="24"/>
        </w:rPr>
        <w:t>Fluxo Básico</w:t>
      </w:r>
      <w:bookmarkEnd w:id="31"/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Objetivo”.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verificar se o Objetivo já está cadastrado. Nesta mesma tela o sistema exibe as opções “Pesquisar”, “Novo” [SB001] Incluir Objetivo, “Alterar Objetivo” [SB002] e “Excluir Objetivo [SB003]” O Instrutor deve informar:</w:t>
      </w:r>
    </w:p>
    <w:p w:rsidR="000C0F9E" w:rsidRDefault="000C0F9E" w:rsidP="00F62D11">
      <w:pPr>
        <w:pStyle w:val="PSCReferencia"/>
        <w:numPr>
          <w:ilvl w:val="1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:rsidR="000C0F9E" w:rsidRDefault="000C0F9E" w:rsidP="00F62D11">
      <w:pPr>
        <w:pStyle w:val="PSCReferencia"/>
        <w:numPr>
          <w:ilvl w:val="1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Objetivo, “Alterar Objetivo” [SB002] e “Excluir Objetivo [SB003]”.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Objetivo) ou exclusão ([SB003] Excluir Objetivo).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6312C3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6312C3">
        <w:rPr>
          <w:rFonts w:ascii="Arial" w:hAnsi="Arial" w:cs="Arial"/>
          <w:b/>
        </w:rPr>
        <w:t>SUB001 – Incluir Objetivo</w:t>
      </w:r>
    </w:p>
    <w:p w:rsidR="000C0F9E" w:rsidRDefault="000C0F9E" w:rsidP="00F62D11">
      <w:pPr>
        <w:pStyle w:val="PSCReferencia"/>
        <w:numPr>
          <w:ilvl w:val="0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pStyle w:val="PSCReferencia"/>
        <w:numPr>
          <w:ilvl w:val="1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Objetivo ([FAE002] Campos obrigatórios não preenchidos).</w:t>
      </w:r>
    </w:p>
    <w:p w:rsidR="000C0F9E" w:rsidRDefault="000C0F9E" w:rsidP="00F62D11">
      <w:pPr>
        <w:pStyle w:val="PSCReferencia"/>
        <w:numPr>
          <w:ilvl w:val="0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6312C3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6312C3">
        <w:rPr>
          <w:rFonts w:ascii="Arial" w:hAnsi="Arial" w:cs="Arial"/>
          <w:b/>
        </w:rPr>
        <w:t>SUB002 – Alterar Objetivo</w:t>
      </w:r>
    </w:p>
    <w:p w:rsidR="006271B9" w:rsidRDefault="006271B9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Default="006271B9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>
        <w:rPr>
          <w:rFonts w:ascii="Arial" w:hAnsi="Arial" w:cs="Arial"/>
        </w:rPr>
        <w:t xml:space="preserve"> sistema apresenta para alteração do Objetivo os mesmos campos apresentados no </w:t>
      </w:r>
      <w:proofErr w:type="spellStart"/>
      <w:r w:rsidR="000C0F9E">
        <w:rPr>
          <w:rFonts w:ascii="Arial" w:hAnsi="Arial" w:cs="Arial"/>
        </w:rPr>
        <w:t>subfluxo</w:t>
      </w:r>
      <w:proofErr w:type="spellEnd"/>
      <w:r w:rsidR="000C0F9E">
        <w:rPr>
          <w:rFonts w:ascii="Arial" w:hAnsi="Arial" w:cs="Arial"/>
        </w:rPr>
        <w:t xml:space="preserve"> ([SB001] – Incluir Objetivo).</w:t>
      </w:r>
    </w:p>
    <w:p w:rsidR="000C0F9E" w:rsidRDefault="000C0F9E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6312C3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6312C3">
        <w:rPr>
          <w:rFonts w:ascii="Arial" w:hAnsi="Arial" w:cs="Arial"/>
          <w:b/>
        </w:rPr>
        <w:t>SUB003 – Excluir Objetivo</w:t>
      </w:r>
    </w:p>
    <w:p w:rsidR="006271B9" w:rsidRDefault="006271B9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excluir.</w:t>
      </w:r>
    </w:p>
    <w:p w:rsidR="000C0F9E" w:rsidRDefault="000C0F9E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0C0F9E" w:rsidRDefault="000C0F9E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</w:t>
      </w:r>
      <w:r w:rsidR="00F904C7">
        <w:rPr>
          <w:rFonts w:ascii="Arial" w:hAnsi="Arial" w:cs="Arial"/>
        </w:rPr>
        <w:t xml:space="preserve">confirma ([FAE004] Não é possível excluir) ou </w:t>
      </w:r>
      <w:r>
        <w:rPr>
          <w:rFonts w:ascii="Arial" w:hAnsi="Arial" w:cs="Arial"/>
        </w:rPr>
        <w:t>cancela ([FAE001] Cancelar modificações)</w:t>
      </w:r>
      <w:r w:rsidR="003771F0" w:rsidRPr="003771F0">
        <w:rPr>
          <w:rFonts w:ascii="Arial" w:hAnsi="Arial" w:cs="Arial"/>
        </w:rPr>
        <w:t xml:space="preserve"> </w:t>
      </w:r>
      <w:r w:rsidR="003771F0">
        <w:rPr>
          <w:rFonts w:ascii="Arial" w:hAnsi="Arial" w:cs="Arial"/>
        </w:rPr>
        <w:t xml:space="preserve">e retorna ao </w:t>
      </w:r>
      <w:r w:rsidR="003771F0" w:rsidRPr="00AA4ED4">
        <w:rPr>
          <w:rFonts w:ascii="Arial" w:hAnsi="Arial" w:cs="Arial"/>
          <w:b/>
        </w:rPr>
        <w:t>Fluxo Básico</w:t>
      </w:r>
      <w:r w:rsidR="003771F0" w:rsidRPr="005E772C">
        <w:rPr>
          <w:rFonts w:ascii="Arial" w:hAnsi="Arial" w:cs="Arial"/>
        </w:rPr>
        <w:t>.</w:t>
      </w:r>
    </w:p>
    <w:p w:rsidR="000C0F9E" w:rsidRDefault="000C0F9E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Objetivo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6312C3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32" w:name="_Toc357366160"/>
      <w:r w:rsidRPr="006312C3">
        <w:rPr>
          <w:rFonts w:ascii="Arial" w:hAnsi="Arial" w:cs="Arial"/>
          <w:sz w:val="24"/>
        </w:rPr>
        <w:t>Fluxos Alternativos e de Exceções</w:t>
      </w:r>
      <w:bookmarkEnd w:id="32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DE17D7">
      <w:pPr>
        <w:pStyle w:val="PargrafodaLista"/>
        <w:numPr>
          <w:ilvl w:val="0"/>
          <w:numId w:val="57"/>
        </w:numPr>
        <w:ind w:left="357" w:hanging="357"/>
      </w:pPr>
      <w:r>
        <w:t>O Gerente informa que deseja cancelar as modificações em andamento;</w:t>
      </w:r>
    </w:p>
    <w:p w:rsidR="000C0F9E" w:rsidRDefault="000C0F9E" w:rsidP="00DE17D7">
      <w:pPr>
        <w:pStyle w:val="PargrafodaLista"/>
        <w:numPr>
          <w:ilvl w:val="0"/>
          <w:numId w:val="57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DE17D7">
      <w:pPr>
        <w:pStyle w:val="PargrafodaLista"/>
        <w:numPr>
          <w:ilvl w:val="0"/>
          <w:numId w:val="58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DE17D7">
      <w:pPr>
        <w:pStyle w:val="PargrafodaLista"/>
        <w:numPr>
          <w:ilvl w:val="0"/>
          <w:numId w:val="59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F904C7" w:rsidRPr="00CD7672" w:rsidRDefault="00F904C7" w:rsidP="00F904C7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Não é possível excluir</w:t>
      </w:r>
    </w:p>
    <w:p w:rsidR="00F904C7" w:rsidRDefault="00F904C7" w:rsidP="00F904C7">
      <w:pPr>
        <w:pStyle w:val="PargrafodaLista"/>
        <w:numPr>
          <w:ilvl w:val="0"/>
          <w:numId w:val="115"/>
        </w:numPr>
        <w:ind w:left="357" w:hanging="357"/>
      </w:pPr>
      <w:r>
        <w:t xml:space="preserve">Se o objetivo selecionado já estiver incluso em algum plano de treinamento o sistema deve apresenta uma mensagem informando da impossibilidade de exclusão. </w:t>
      </w:r>
    </w:p>
    <w:p w:rsidR="000C0F9E" w:rsidRDefault="000C0F9E" w:rsidP="000C0F9E"/>
    <w:p w:rsidR="000C0F9E" w:rsidRDefault="000C0F9E" w:rsidP="000C0F9E"/>
    <w:sectPr w:rsidR="000C0F9E" w:rsidSect="00C22E16">
      <w:headerReference w:type="default" r:id="rId13"/>
      <w:footerReference w:type="default" r:id="rId14"/>
      <w:pgSz w:w="11906" w:h="16838" w:code="9"/>
      <w:pgMar w:top="1701" w:right="1418" w:bottom="70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3B9" w:rsidRDefault="00DA53B9">
      <w:r>
        <w:separator/>
      </w:r>
    </w:p>
  </w:endnote>
  <w:endnote w:type="continuationSeparator" w:id="0">
    <w:p w:rsidR="00DA53B9" w:rsidRDefault="00DA5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F904C7">
      <w:trPr>
        <w:trHeight w:val="302"/>
      </w:trPr>
      <w:tc>
        <w:tcPr>
          <w:tcW w:w="3936" w:type="dxa"/>
        </w:tcPr>
        <w:p w:rsidR="00F904C7" w:rsidRDefault="00F904C7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F904C7" w:rsidRDefault="00F904C7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F904C7" w:rsidRDefault="00F904C7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F904C7" w:rsidRDefault="00F904C7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F904C7" w:rsidRDefault="00F904C7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4C7" w:rsidRDefault="00F904C7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3B9" w:rsidRDefault="00DA53B9">
      <w:r>
        <w:separator/>
      </w:r>
    </w:p>
  </w:footnote>
  <w:footnote w:type="continuationSeparator" w:id="0">
    <w:p w:rsidR="00DA53B9" w:rsidRDefault="00DA53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4C7" w:rsidRDefault="00F904C7">
    <w:r>
      <w:rPr>
        <w:noProof/>
      </w:rPr>
      <w:drawing>
        <wp:anchor distT="0" distB="0" distL="114300" distR="114300" simplePos="0" relativeHeight="251657216" behindDoc="0" locked="0" layoutInCell="0" allowOverlap="1" wp14:anchorId="5C5DDBA4" wp14:editId="17C00C9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4C7" w:rsidRDefault="00F904C7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 wp14:anchorId="3DB04A9C" wp14:editId="2F2B1445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 wp14:anchorId="22B56D7D" wp14:editId="253626C2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4C7" w:rsidRDefault="00F904C7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0F1552" wp14:editId="0CB1DBC9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5" name="Imagem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2936172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2BD3BE1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4E327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56D5D93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7740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07711B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97802CE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C8A2E24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0CE1404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0D6D362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0F7241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05C396F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107C29E9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B61E8A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11E93DBB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206280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14110B6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145D5719"/>
    <w:multiLevelType w:val="hybridMultilevel"/>
    <w:tmpl w:val="357C573E"/>
    <w:lvl w:ilvl="0" w:tplc="224C20B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3E47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1ED2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D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F6C5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7E82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50F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42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263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153D6F9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16D351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181061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1D4A65C9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E5A142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1E8206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1FD30B09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249B0B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29293602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>
    <w:nsid w:val="294C155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299329D2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2A1A54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2B0C23E0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F297FB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2F5A51F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>
    <w:nsid w:val="309B5F0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>
    <w:nsid w:val="31E60E6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>
    <w:nsid w:val="320B113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>
    <w:nsid w:val="34C3490E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61E5A22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6">
    <w:nsid w:val="37AA334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7">
    <w:nsid w:val="380425A3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48">
    <w:nsid w:val="3AC434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3B560325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EBF7576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FC7DCD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>
    <w:nsid w:val="415A6B3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23E070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4">
    <w:nsid w:val="428F37C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5">
    <w:nsid w:val="433515C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6">
    <w:nsid w:val="43A37B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>
    <w:nsid w:val="464E507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9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47B64DB1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1">
    <w:nsid w:val="47F701B0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2">
    <w:nsid w:val="483E44F5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8A773E8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5">
    <w:nsid w:val="4BCB604D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6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7">
    <w:nsid w:val="4CBA476A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8">
    <w:nsid w:val="4CC02D4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9">
    <w:nsid w:val="4DE91D7A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0">
    <w:nsid w:val="4E874628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EEB5225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06D3D39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3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20A0311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5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6">
    <w:nsid w:val="527B70C0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7">
    <w:nsid w:val="52984DB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8">
    <w:nsid w:val="54976A7B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79">
    <w:nsid w:val="58FB70EC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95025F1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A2F0B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>
    <w:nsid w:val="5A4665E2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B3E131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4">
    <w:nsid w:val="5BB9016F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DB70C5C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6">
    <w:nsid w:val="5E7207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7">
    <w:nsid w:val="5F30093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161051F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316142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0">
    <w:nsid w:val="632F43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1">
    <w:nsid w:val="654711FC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5703422"/>
    <w:multiLevelType w:val="multilevel"/>
    <w:tmpl w:val="00B0C9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3">
    <w:nsid w:val="6829354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4">
    <w:nsid w:val="689204F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9332171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6">
    <w:nsid w:val="6A0A410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7">
    <w:nsid w:val="6A1E5C4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8">
    <w:nsid w:val="6BDA60A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9">
    <w:nsid w:val="6DCF6C64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FD9376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>
    <w:nsid w:val="755A4DB4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102">
    <w:nsid w:val="78FF2A14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AD33ACE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C3A1DD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5">
    <w:nsid w:val="7C8C6CA7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F0C347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2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59"/>
  </w:num>
  <w:num w:numId="12">
    <w:abstractNumId w:val="30"/>
  </w:num>
  <w:num w:numId="13">
    <w:abstractNumId w:val="1"/>
  </w:num>
  <w:num w:numId="14">
    <w:abstractNumId w:val="66"/>
  </w:num>
  <w:num w:numId="15">
    <w:abstractNumId w:val="0"/>
  </w:num>
  <w:num w:numId="16">
    <w:abstractNumId w:val="57"/>
  </w:num>
  <w:num w:numId="17">
    <w:abstractNumId w:val="33"/>
  </w:num>
  <w:num w:numId="18">
    <w:abstractNumId w:val="73"/>
  </w:num>
  <w:num w:numId="19">
    <w:abstractNumId w:val="67"/>
  </w:num>
  <w:num w:numId="20">
    <w:abstractNumId w:val="24"/>
  </w:num>
  <w:num w:numId="21">
    <w:abstractNumId w:val="43"/>
  </w:num>
  <w:num w:numId="22">
    <w:abstractNumId w:val="68"/>
  </w:num>
  <w:num w:numId="23">
    <w:abstractNumId w:val="25"/>
  </w:num>
  <w:num w:numId="24">
    <w:abstractNumId w:val="46"/>
  </w:num>
  <w:num w:numId="25">
    <w:abstractNumId w:val="27"/>
  </w:num>
  <w:num w:numId="26">
    <w:abstractNumId w:val="90"/>
  </w:num>
  <w:num w:numId="27">
    <w:abstractNumId w:val="23"/>
  </w:num>
  <w:num w:numId="28">
    <w:abstractNumId w:val="62"/>
  </w:num>
  <w:num w:numId="29">
    <w:abstractNumId w:val="61"/>
  </w:num>
  <w:num w:numId="30">
    <w:abstractNumId w:val="104"/>
  </w:num>
  <w:num w:numId="31">
    <w:abstractNumId w:val="97"/>
  </w:num>
  <w:num w:numId="32">
    <w:abstractNumId w:val="41"/>
  </w:num>
  <w:num w:numId="33">
    <w:abstractNumId w:val="83"/>
  </w:num>
  <w:num w:numId="34">
    <w:abstractNumId w:val="16"/>
  </w:num>
  <w:num w:numId="35">
    <w:abstractNumId w:val="60"/>
  </w:num>
  <w:num w:numId="36">
    <w:abstractNumId w:val="20"/>
  </w:num>
  <w:num w:numId="37">
    <w:abstractNumId w:val="72"/>
  </w:num>
  <w:num w:numId="38">
    <w:abstractNumId w:val="58"/>
  </w:num>
  <w:num w:numId="39">
    <w:abstractNumId w:val="74"/>
  </w:num>
  <w:num w:numId="40">
    <w:abstractNumId w:val="86"/>
  </w:num>
  <w:num w:numId="41">
    <w:abstractNumId w:val="89"/>
  </w:num>
  <w:num w:numId="42">
    <w:abstractNumId w:val="10"/>
  </w:num>
  <w:num w:numId="43">
    <w:abstractNumId w:val="77"/>
  </w:num>
  <w:num w:numId="44">
    <w:abstractNumId w:val="98"/>
  </w:num>
  <w:num w:numId="45">
    <w:abstractNumId w:val="93"/>
  </w:num>
  <w:num w:numId="46">
    <w:abstractNumId w:val="40"/>
  </w:num>
  <w:num w:numId="47">
    <w:abstractNumId w:val="2"/>
  </w:num>
  <w:num w:numId="48">
    <w:abstractNumId w:val="75"/>
  </w:num>
  <w:num w:numId="49">
    <w:abstractNumId w:val="63"/>
  </w:num>
  <w:num w:numId="50">
    <w:abstractNumId w:val="32"/>
  </w:num>
  <w:num w:numId="51">
    <w:abstractNumId w:val="100"/>
  </w:num>
  <w:num w:numId="52">
    <w:abstractNumId w:val="5"/>
  </w:num>
  <w:num w:numId="53">
    <w:abstractNumId w:val="11"/>
  </w:num>
  <w:num w:numId="54">
    <w:abstractNumId w:val="47"/>
  </w:num>
  <w:num w:numId="55">
    <w:abstractNumId w:val="94"/>
  </w:num>
  <w:num w:numId="56">
    <w:abstractNumId w:val="26"/>
  </w:num>
  <w:num w:numId="57">
    <w:abstractNumId w:val="87"/>
  </w:num>
  <w:num w:numId="58">
    <w:abstractNumId w:val="44"/>
  </w:num>
  <w:num w:numId="59">
    <w:abstractNumId w:val="99"/>
  </w:num>
  <w:num w:numId="60">
    <w:abstractNumId w:val="53"/>
  </w:num>
  <w:num w:numId="61">
    <w:abstractNumId w:val="76"/>
  </w:num>
  <w:num w:numId="62">
    <w:abstractNumId w:val="45"/>
  </w:num>
  <w:num w:numId="63">
    <w:abstractNumId w:val="85"/>
  </w:num>
  <w:num w:numId="64">
    <w:abstractNumId w:val="21"/>
  </w:num>
  <w:num w:numId="65">
    <w:abstractNumId w:val="35"/>
  </w:num>
  <w:num w:numId="66">
    <w:abstractNumId w:val="39"/>
  </w:num>
  <w:num w:numId="67">
    <w:abstractNumId w:val="106"/>
  </w:num>
  <w:num w:numId="68">
    <w:abstractNumId w:val="64"/>
  </w:num>
  <w:num w:numId="69">
    <w:abstractNumId w:val="18"/>
  </w:num>
  <w:num w:numId="70">
    <w:abstractNumId w:val="3"/>
  </w:num>
  <w:num w:numId="71">
    <w:abstractNumId w:val="54"/>
  </w:num>
  <w:num w:numId="72">
    <w:abstractNumId w:val="14"/>
  </w:num>
  <w:num w:numId="73">
    <w:abstractNumId w:val="38"/>
  </w:num>
  <w:num w:numId="74">
    <w:abstractNumId w:val="51"/>
  </w:num>
  <w:num w:numId="75">
    <w:abstractNumId w:val="65"/>
  </w:num>
  <w:num w:numId="76">
    <w:abstractNumId w:val="78"/>
  </w:num>
  <w:num w:numId="77">
    <w:abstractNumId w:val="79"/>
  </w:num>
  <w:num w:numId="78">
    <w:abstractNumId w:val="88"/>
  </w:num>
  <w:num w:numId="79">
    <w:abstractNumId w:val="19"/>
  </w:num>
  <w:num w:numId="80">
    <w:abstractNumId w:val="103"/>
  </w:num>
  <w:num w:numId="81">
    <w:abstractNumId w:val="70"/>
  </w:num>
  <w:num w:numId="82">
    <w:abstractNumId w:val="34"/>
  </w:num>
  <w:num w:numId="83">
    <w:abstractNumId w:val="101"/>
  </w:num>
  <w:num w:numId="84">
    <w:abstractNumId w:val="95"/>
  </w:num>
  <w:num w:numId="85">
    <w:abstractNumId w:val="92"/>
  </w:num>
  <w:num w:numId="86">
    <w:abstractNumId w:val="50"/>
  </w:num>
  <w:num w:numId="87">
    <w:abstractNumId w:val="71"/>
  </w:num>
  <w:num w:numId="88">
    <w:abstractNumId w:val="12"/>
  </w:num>
  <w:num w:numId="89">
    <w:abstractNumId w:val="29"/>
  </w:num>
  <w:num w:numId="90">
    <w:abstractNumId w:val="7"/>
  </w:num>
  <w:num w:numId="91">
    <w:abstractNumId w:val="81"/>
  </w:num>
  <w:num w:numId="92">
    <w:abstractNumId w:val="48"/>
  </w:num>
  <w:num w:numId="93">
    <w:abstractNumId w:val="31"/>
  </w:num>
  <w:num w:numId="94">
    <w:abstractNumId w:val="28"/>
  </w:num>
  <w:num w:numId="95">
    <w:abstractNumId w:val="9"/>
  </w:num>
  <w:num w:numId="96">
    <w:abstractNumId w:val="13"/>
  </w:num>
  <w:num w:numId="97">
    <w:abstractNumId w:val="52"/>
  </w:num>
  <w:num w:numId="98">
    <w:abstractNumId w:val="82"/>
  </w:num>
  <w:num w:numId="99">
    <w:abstractNumId w:val="105"/>
  </w:num>
  <w:num w:numId="100">
    <w:abstractNumId w:val="49"/>
  </w:num>
  <w:num w:numId="101">
    <w:abstractNumId w:val="17"/>
  </w:num>
  <w:num w:numId="102">
    <w:abstractNumId w:val="6"/>
  </w:num>
  <w:num w:numId="103">
    <w:abstractNumId w:val="37"/>
  </w:num>
  <w:num w:numId="104">
    <w:abstractNumId w:val="42"/>
  </w:num>
  <w:num w:numId="105">
    <w:abstractNumId w:val="4"/>
  </w:num>
  <w:num w:numId="106">
    <w:abstractNumId w:val="56"/>
  </w:num>
  <w:num w:numId="107">
    <w:abstractNumId w:val="96"/>
  </w:num>
  <w:num w:numId="108">
    <w:abstractNumId w:val="80"/>
  </w:num>
  <w:num w:numId="109">
    <w:abstractNumId w:val="69"/>
  </w:num>
  <w:num w:numId="110">
    <w:abstractNumId w:val="15"/>
  </w:num>
  <w:num w:numId="111">
    <w:abstractNumId w:val="36"/>
  </w:num>
  <w:num w:numId="112">
    <w:abstractNumId w:val="55"/>
  </w:num>
  <w:num w:numId="113">
    <w:abstractNumId w:val="91"/>
  </w:num>
  <w:num w:numId="114">
    <w:abstractNumId w:val="102"/>
  </w:num>
  <w:num w:numId="115">
    <w:abstractNumId w:val="84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6840"/>
    <w:rsid w:val="000074A1"/>
    <w:rsid w:val="00020212"/>
    <w:rsid w:val="00020381"/>
    <w:rsid w:val="00021AFC"/>
    <w:rsid w:val="00023411"/>
    <w:rsid w:val="000240E9"/>
    <w:rsid w:val="000634D4"/>
    <w:rsid w:val="000661BC"/>
    <w:rsid w:val="000707F1"/>
    <w:rsid w:val="00070C2D"/>
    <w:rsid w:val="00073049"/>
    <w:rsid w:val="00097006"/>
    <w:rsid w:val="00097C33"/>
    <w:rsid w:val="000A361E"/>
    <w:rsid w:val="000A4EB6"/>
    <w:rsid w:val="000A66EB"/>
    <w:rsid w:val="000B0E69"/>
    <w:rsid w:val="000B5833"/>
    <w:rsid w:val="000C0F9E"/>
    <w:rsid w:val="000C2362"/>
    <w:rsid w:val="000D5127"/>
    <w:rsid w:val="000E2ACF"/>
    <w:rsid w:val="00102A6E"/>
    <w:rsid w:val="001141E3"/>
    <w:rsid w:val="00126400"/>
    <w:rsid w:val="00154967"/>
    <w:rsid w:val="001574F3"/>
    <w:rsid w:val="0016094B"/>
    <w:rsid w:val="00171768"/>
    <w:rsid w:val="00171E86"/>
    <w:rsid w:val="001763CC"/>
    <w:rsid w:val="00181BB6"/>
    <w:rsid w:val="00185BC1"/>
    <w:rsid w:val="00190A5D"/>
    <w:rsid w:val="001A3623"/>
    <w:rsid w:val="001B3F13"/>
    <w:rsid w:val="001C25B0"/>
    <w:rsid w:val="001D0EC0"/>
    <w:rsid w:val="001F5ECF"/>
    <w:rsid w:val="00201CF1"/>
    <w:rsid w:val="002078D7"/>
    <w:rsid w:val="00213BB1"/>
    <w:rsid w:val="0023339A"/>
    <w:rsid w:val="0023344B"/>
    <w:rsid w:val="00254AE0"/>
    <w:rsid w:val="00255F53"/>
    <w:rsid w:val="00262592"/>
    <w:rsid w:val="0027525C"/>
    <w:rsid w:val="00275670"/>
    <w:rsid w:val="002A75B1"/>
    <w:rsid w:val="002B5BAB"/>
    <w:rsid w:val="002B5F37"/>
    <w:rsid w:val="002B73BE"/>
    <w:rsid w:val="002C24FA"/>
    <w:rsid w:val="002C7961"/>
    <w:rsid w:val="002D1857"/>
    <w:rsid w:val="002F3F60"/>
    <w:rsid w:val="002F77D0"/>
    <w:rsid w:val="00301351"/>
    <w:rsid w:val="003019A9"/>
    <w:rsid w:val="00311411"/>
    <w:rsid w:val="003438D6"/>
    <w:rsid w:val="00354D28"/>
    <w:rsid w:val="003629F8"/>
    <w:rsid w:val="00372B47"/>
    <w:rsid w:val="003771F0"/>
    <w:rsid w:val="003850FF"/>
    <w:rsid w:val="00396A60"/>
    <w:rsid w:val="003A1FDB"/>
    <w:rsid w:val="003A4736"/>
    <w:rsid w:val="003A7A5F"/>
    <w:rsid w:val="003A7FAB"/>
    <w:rsid w:val="003B2EEE"/>
    <w:rsid w:val="003C6D59"/>
    <w:rsid w:val="003D6E12"/>
    <w:rsid w:val="003F6900"/>
    <w:rsid w:val="00416B67"/>
    <w:rsid w:val="00433B0E"/>
    <w:rsid w:val="00443ED0"/>
    <w:rsid w:val="0044516D"/>
    <w:rsid w:val="00460FB3"/>
    <w:rsid w:val="00470CB4"/>
    <w:rsid w:val="00476285"/>
    <w:rsid w:val="004968BA"/>
    <w:rsid w:val="004A4E12"/>
    <w:rsid w:val="004B6C0A"/>
    <w:rsid w:val="004B7691"/>
    <w:rsid w:val="004C5EDF"/>
    <w:rsid w:val="004C7CA3"/>
    <w:rsid w:val="004E2E02"/>
    <w:rsid w:val="004F59C0"/>
    <w:rsid w:val="005105D2"/>
    <w:rsid w:val="0051613E"/>
    <w:rsid w:val="00517ADA"/>
    <w:rsid w:val="0055135A"/>
    <w:rsid w:val="0056200F"/>
    <w:rsid w:val="005969DD"/>
    <w:rsid w:val="005A38B3"/>
    <w:rsid w:val="005A43A8"/>
    <w:rsid w:val="005C0A69"/>
    <w:rsid w:val="005C0BDC"/>
    <w:rsid w:val="005E772C"/>
    <w:rsid w:val="00605B70"/>
    <w:rsid w:val="006062DF"/>
    <w:rsid w:val="00614D09"/>
    <w:rsid w:val="00615735"/>
    <w:rsid w:val="006203BB"/>
    <w:rsid w:val="006271B9"/>
    <w:rsid w:val="006312C3"/>
    <w:rsid w:val="00632DD1"/>
    <w:rsid w:val="006548D6"/>
    <w:rsid w:val="00657EE9"/>
    <w:rsid w:val="006606E1"/>
    <w:rsid w:val="00670E23"/>
    <w:rsid w:val="006779CF"/>
    <w:rsid w:val="0068302B"/>
    <w:rsid w:val="0068596D"/>
    <w:rsid w:val="00690255"/>
    <w:rsid w:val="00694823"/>
    <w:rsid w:val="006951D0"/>
    <w:rsid w:val="00697A67"/>
    <w:rsid w:val="006C5012"/>
    <w:rsid w:val="006C6535"/>
    <w:rsid w:val="006D201E"/>
    <w:rsid w:val="006E39A6"/>
    <w:rsid w:val="006E5CD9"/>
    <w:rsid w:val="006E6809"/>
    <w:rsid w:val="006E7198"/>
    <w:rsid w:val="006F2BC8"/>
    <w:rsid w:val="007159F5"/>
    <w:rsid w:val="00747F1C"/>
    <w:rsid w:val="007537E7"/>
    <w:rsid w:val="0075499B"/>
    <w:rsid w:val="00756B0D"/>
    <w:rsid w:val="0076658F"/>
    <w:rsid w:val="00782A0E"/>
    <w:rsid w:val="007849EB"/>
    <w:rsid w:val="00786434"/>
    <w:rsid w:val="007A6111"/>
    <w:rsid w:val="007B1112"/>
    <w:rsid w:val="007C00FB"/>
    <w:rsid w:val="007C22BC"/>
    <w:rsid w:val="007C53B8"/>
    <w:rsid w:val="007D46D9"/>
    <w:rsid w:val="007D483D"/>
    <w:rsid w:val="007E37BD"/>
    <w:rsid w:val="007F041C"/>
    <w:rsid w:val="007F4A6E"/>
    <w:rsid w:val="007F737F"/>
    <w:rsid w:val="0085037E"/>
    <w:rsid w:val="008559C0"/>
    <w:rsid w:val="00870EB8"/>
    <w:rsid w:val="008736D2"/>
    <w:rsid w:val="00892529"/>
    <w:rsid w:val="008F0069"/>
    <w:rsid w:val="00917103"/>
    <w:rsid w:val="00942741"/>
    <w:rsid w:val="0094298A"/>
    <w:rsid w:val="009431E0"/>
    <w:rsid w:val="00946DA2"/>
    <w:rsid w:val="00951BDC"/>
    <w:rsid w:val="009634D4"/>
    <w:rsid w:val="00987DFA"/>
    <w:rsid w:val="00992ED0"/>
    <w:rsid w:val="009968A8"/>
    <w:rsid w:val="009A5261"/>
    <w:rsid w:val="009B23F5"/>
    <w:rsid w:val="009D22BB"/>
    <w:rsid w:val="009D3F95"/>
    <w:rsid w:val="009E7B5C"/>
    <w:rsid w:val="009F1F0E"/>
    <w:rsid w:val="00A060FE"/>
    <w:rsid w:val="00A12547"/>
    <w:rsid w:val="00A132EF"/>
    <w:rsid w:val="00A176F5"/>
    <w:rsid w:val="00A3643D"/>
    <w:rsid w:val="00A85107"/>
    <w:rsid w:val="00AA4ED4"/>
    <w:rsid w:val="00AB0320"/>
    <w:rsid w:val="00AB7EC7"/>
    <w:rsid w:val="00AC0E98"/>
    <w:rsid w:val="00AC74CA"/>
    <w:rsid w:val="00AD1CC3"/>
    <w:rsid w:val="00AD1DCC"/>
    <w:rsid w:val="00AD23A6"/>
    <w:rsid w:val="00AE6303"/>
    <w:rsid w:val="00AF4320"/>
    <w:rsid w:val="00B01276"/>
    <w:rsid w:val="00B10CB1"/>
    <w:rsid w:val="00B11E3F"/>
    <w:rsid w:val="00B30BBA"/>
    <w:rsid w:val="00B36A92"/>
    <w:rsid w:val="00B404A3"/>
    <w:rsid w:val="00B4070A"/>
    <w:rsid w:val="00B45C6A"/>
    <w:rsid w:val="00B57D93"/>
    <w:rsid w:val="00B663BA"/>
    <w:rsid w:val="00B66B4A"/>
    <w:rsid w:val="00B75D84"/>
    <w:rsid w:val="00B77AA6"/>
    <w:rsid w:val="00BA5852"/>
    <w:rsid w:val="00BB2F92"/>
    <w:rsid w:val="00BC2B82"/>
    <w:rsid w:val="00BC7BCB"/>
    <w:rsid w:val="00BE596C"/>
    <w:rsid w:val="00C0034B"/>
    <w:rsid w:val="00C02254"/>
    <w:rsid w:val="00C04192"/>
    <w:rsid w:val="00C130BE"/>
    <w:rsid w:val="00C21E53"/>
    <w:rsid w:val="00C22E16"/>
    <w:rsid w:val="00C40984"/>
    <w:rsid w:val="00C45EAB"/>
    <w:rsid w:val="00C46FC8"/>
    <w:rsid w:val="00C62528"/>
    <w:rsid w:val="00C65DBA"/>
    <w:rsid w:val="00C966FC"/>
    <w:rsid w:val="00CD7672"/>
    <w:rsid w:val="00CE4225"/>
    <w:rsid w:val="00CE7BD7"/>
    <w:rsid w:val="00CF1D17"/>
    <w:rsid w:val="00D20262"/>
    <w:rsid w:val="00D21B7C"/>
    <w:rsid w:val="00D24E6A"/>
    <w:rsid w:val="00D2725C"/>
    <w:rsid w:val="00D30536"/>
    <w:rsid w:val="00D36277"/>
    <w:rsid w:val="00D44DB6"/>
    <w:rsid w:val="00D51C38"/>
    <w:rsid w:val="00D61F10"/>
    <w:rsid w:val="00D63834"/>
    <w:rsid w:val="00D66581"/>
    <w:rsid w:val="00D70BD9"/>
    <w:rsid w:val="00D761A5"/>
    <w:rsid w:val="00D7743F"/>
    <w:rsid w:val="00D77EC0"/>
    <w:rsid w:val="00D83BE7"/>
    <w:rsid w:val="00DA53B9"/>
    <w:rsid w:val="00DB4BCF"/>
    <w:rsid w:val="00DC0845"/>
    <w:rsid w:val="00DC4F63"/>
    <w:rsid w:val="00DD66C0"/>
    <w:rsid w:val="00DD7C11"/>
    <w:rsid w:val="00DE13EF"/>
    <w:rsid w:val="00DE17D7"/>
    <w:rsid w:val="00DE3CDB"/>
    <w:rsid w:val="00DF16F6"/>
    <w:rsid w:val="00DF6C68"/>
    <w:rsid w:val="00E00986"/>
    <w:rsid w:val="00E20500"/>
    <w:rsid w:val="00E255EE"/>
    <w:rsid w:val="00E53D38"/>
    <w:rsid w:val="00E644C3"/>
    <w:rsid w:val="00E739AD"/>
    <w:rsid w:val="00E8566E"/>
    <w:rsid w:val="00E96041"/>
    <w:rsid w:val="00EA6A90"/>
    <w:rsid w:val="00EB0239"/>
    <w:rsid w:val="00EB077D"/>
    <w:rsid w:val="00EB4029"/>
    <w:rsid w:val="00EB6E50"/>
    <w:rsid w:val="00EE1E6F"/>
    <w:rsid w:val="00EE3057"/>
    <w:rsid w:val="00EE5FC2"/>
    <w:rsid w:val="00EF16AE"/>
    <w:rsid w:val="00F0053F"/>
    <w:rsid w:val="00F01346"/>
    <w:rsid w:val="00F30378"/>
    <w:rsid w:val="00F3396E"/>
    <w:rsid w:val="00F47CB2"/>
    <w:rsid w:val="00F53287"/>
    <w:rsid w:val="00F62D11"/>
    <w:rsid w:val="00F6779F"/>
    <w:rsid w:val="00F72DAC"/>
    <w:rsid w:val="00F904C7"/>
    <w:rsid w:val="00F91179"/>
    <w:rsid w:val="00F97694"/>
    <w:rsid w:val="00FB7BE1"/>
    <w:rsid w:val="00FE4C42"/>
    <w:rsid w:val="00FF2B37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2Char">
    <w:name w:val="Título 2 Char"/>
    <w:aliases w:val="PSC_Titulo_2 Char"/>
    <w:basedOn w:val="Fontepargpadro"/>
    <w:link w:val="Ttulo2"/>
    <w:rsid w:val="000C0F9E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0C0F9E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0C0F9E"/>
    <w:rPr>
      <w:sz w:val="22"/>
    </w:rPr>
  </w:style>
  <w:style w:type="paragraph" w:styleId="Textodebalo">
    <w:name w:val="Balloon Text"/>
    <w:basedOn w:val="Normal"/>
    <w:link w:val="TextodebaloChar"/>
    <w:semiHidden/>
    <w:unhideWhenUsed/>
    <w:rsid w:val="006312C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6312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2Char">
    <w:name w:val="Título 2 Char"/>
    <w:aliases w:val="PSC_Titulo_2 Char"/>
    <w:basedOn w:val="Fontepargpadro"/>
    <w:link w:val="Ttulo2"/>
    <w:rsid w:val="000C0F9E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0C0F9E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0C0F9E"/>
    <w:rPr>
      <w:sz w:val="22"/>
    </w:rPr>
  </w:style>
  <w:style w:type="paragraph" w:styleId="Textodebalo">
    <w:name w:val="Balloon Text"/>
    <w:basedOn w:val="Normal"/>
    <w:link w:val="TextodebaloChar"/>
    <w:semiHidden/>
    <w:unhideWhenUsed/>
    <w:rsid w:val="006312C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631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E8A8D-7481-4DE3-B454-5A23EB780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17</TotalTime>
  <Pages>9</Pages>
  <Words>2108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13466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root</dc:creator>
  <cp:lastModifiedBy>Andre</cp:lastModifiedBy>
  <cp:revision>3</cp:revision>
  <cp:lastPrinted>2007-09-24T16:37:00Z</cp:lastPrinted>
  <dcterms:created xsi:type="dcterms:W3CDTF">2013-05-26T23:58:00Z</dcterms:created>
  <dcterms:modified xsi:type="dcterms:W3CDTF">2013-05-27T00:14:00Z</dcterms:modified>
</cp:coreProperties>
</file>